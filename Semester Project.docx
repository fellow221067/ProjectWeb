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B892E" w14:textId="77777777" w:rsidR="00C210E4" w:rsidRDefault="00C210E4" w:rsidP="00C210E4">
      <w:pPr>
        <w:jc w:val="center"/>
        <w:rPr>
          <w:b/>
          <w:bCs/>
        </w:rPr>
      </w:pPr>
    </w:p>
    <w:p w14:paraId="724A9588" w14:textId="77777777" w:rsidR="00C210E4" w:rsidRDefault="00C210E4" w:rsidP="00C210E4">
      <w:pPr>
        <w:jc w:val="center"/>
        <w:rPr>
          <w:b/>
          <w:bCs/>
        </w:rPr>
      </w:pPr>
    </w:p>
    <w:p w14:paraId="32576ADC" w14:textId="77777777" w:rsidR="00C210E4" w:rsidRDefault="00C210E4" w:rsidP="00C210E4">
      <w:pPr>
        <w:jc w:val="center"/>
        <w:rPr>
          <w:b/>
          <w:bCs/>
        </w:rPr>
      </w:pPr>
    </w:p>
    <w:p w14:paraId="5EAB357D" w14:textId="77777777" w:rsidR="00C210E4" w:rsidRDefault="00C210E4" w:rsidP="00C210E4">
      <w:pPr>
        <w:jc w:val="center"/>
        <w:rPr>
          <w:b/>
          <w:bCs/>
        </w:rPr>
      </w:pPr>
    </w:p>
    <w:p w14:paraId="692FE5C2" w14:textId="77777777" w:rsidR="00C210E4" w:rsidRDefault="00C210E4" w:rsidP="00C210E4">
      <w:pPr>
        <w:jc w:val="center"/>
        <w:rPr>
          <w:b/>
          <w:bCs/>
        </w:rPr>
      </w:pPr>
    </w:p>
    <w:p w14:paraId="6D8E2C26" w14:textId="77777777" w:rsidR="00C210E4" w:rsidRDefault="00C210E4" w:rsidP="00C210E4">
      <w:pPr>
        <w:jc w:val="center"/>
        <w:rPr>
          <w:b/>
          <w:bCs/>
        </w:rPr>
      </w:pPr>
    </w:p>
    <w:p w14:paraId="0240A47F" w14:textId="77777777" w:rsidR="00C210E4" w:rsidRDefault="00C210E4" w:rsidP="00C210E4">
      <w:pPr>
        <w:jc w:val="center"/>
        <w:rPr>
          <w:b/>
          <w:bCs/>
        </w:rPr>
      </w:pPr>
    </w:p>
    <w:p w14:paraId="04F344D4" w14:textId="77777777" w:rsidR="00C210E4" w:rsidRDefault="00C210E4" w:rsidP="00C210E4">
      <w:pPr>
        <w:jc w:val="center"/>
        <w:rPr>
          <w:b/>
          <w:bCs/>
        </w:rPr>
      </w:pPr>
    </w:p>
    <w:p w14:paraId="03A41E56" w14:textId="77777777" w:rsidR="00C210E4" w:rsidRDefault="00C210E4" w:rsidP="00C210E4">
      <w:pPr>
        <w:jc w:val="center"/>
        <w:rPr>
          <w:b/>
          <w:bCs/>
        </w:rPr>
      </w:pPr>
    </w:p>
    <w:p w14:paraId="4A2C7EE2" w14:textId="77777777" w:rsidR="00C210E4" w:rsidRDefault="00C210E4" w:rsidP="00C210E4">
      <w:pPr>
        <w:jc w:val="center"/>
        <w:rPr>
          <w:b/>
          <w:bCs/>
        </w:rPr>
      </w:pPr>
    </w:p>
    <w:p w14:paraId="280C70C8" w14:textId="77777777" w:rsidR="00C210E4" w:rsidRDefault="00C210E4" w:rsidP="00C210E4">
      <w:pPr>
        <w:jc w:val="center"/>
        <w:rPr>
          <w:b/>
          <w:bCs/>
        </w:rPr>
      </w:pPr>
    </w:p>
    <w:p w14:paraId="004F82F3" w14:textId="77777777" w:rsidR="00C210E4" w:rsidRDefault="00C210E4" w:rsidP="00C210E4">
      <w:pPr>
        <w:jc w:val="center"/>
        <w:rPr>
          <w:b/>
          <w:bCs/>
        </w:rPr>
      </w:pPr>
    </w:p>
    <w:p w14:paraId="055F5309" w14:textId="77777777" w:rsidR="00C210E4" w:rsidRPr="00FE6B9C" w:rsidRDefault="00C210E4" w:rsidP="00C210E4">
      <w:pPr>
        <w:jc w:val="center"/>
        <w:rPr>
          <w:b/>
          <w:bCs/>
          <w:sz w:val="32"/>
          <w:szCs w:val="32"/>
        </w:rPr>
      </w:pPr>
      <w:r w:rsidRPr="00FE6B9C">
        <w:rPr>
          <w:b/>
          <w:bCs/>
          <w:sz w:val="32"/>
          <w:szCs w:val="32"/>
        </w:rPr>
        <w:t>Semester Project</w:t>
      </w:r>
    </w:p>
    <w:p w14:paraId="350140EF" w14:textId="77777777" w:rsidR="00C210E4" w:rsidRPr="00FE6B9C" w:rsidRDefault="00C210E4" w:rsidP="00C210E4">
      <w:pPr>
        <w:jc w:val="center"/>
        <w:rPr>
          <w:b/>
          <w:bCs/>
          <w:sz w:val="32"/>
          <w:szCs w:val="32"/>
        </w:rPr>
      </w:pPr>
      <w:r w:rsidRPr="00FE6B9C">
        <w:rPr>
          <w:b/>
          <w:bCs/>
          <w:sz w:val="32"/>
          <w:szCs w:val="32"/>
        </w:rPr>
        <w:t>Web Technologies</w:t>
      </w:r>
      <w:r w:rsidRPr="00FE6B9C">
        <w:rPr>
          <w:b/>
          <w:bCs/>
          <w:sz w:val="32"/>
          <w:szCs w:val="32"/>
        </w:rPr>
        <w:br/>
        <w:t>School Management System</w:t>
      </w:r>
    </w:p>
    <w:p w14:paraId="0C24EFAC" w14:textId="77777777" w:rsidR="00C210E4" w:rsidRPr="00FE6B9C" w:rsidRDefault="00C210E4" w:rsidP="00C210E4">
      <w:pPr>
        <w:jc w:val="center"/>
        <w:rPr>
          <w:b/>
          <w:bCs/>
          <w:sz w:val="32"/>
          <w:szCs w:val="32"/>
        </w:rPr>
      </w:pPr>
    </w:p>
    <w:p w14:paraId="000B5ACA" w14:textId="77777777" w:rsidR="00C210E4" w:rsidRDefault="00C210E4" w:rsidP="00C210E4">
      <w:pPr>
        <w:jc w:val="center"/>
        <w:rPr>
          <w:b/>
          <w:bCs/>
          <w:sz w:val="32"/>
          <w:szCs w:val="32"/>
        </w:rPr>
      </w:pPr>
    </w:p>
    <w:p w14:paraId="4EA6A32E" w14:textId="77777777" w:rsidR="00C210E4" w:rsidRDefault="00C210E4" w:rsidP="00C210E4">
      <w:pPr>
        <w:jc w:val="center"/>
        <w:rPr>
          <w:b/>
          <w:bCs/>
          <w:sz w:val="32"/>
          <w:szCs w:val="32"/>
        </w:rPr>
      </w:pPr>
    </w:p>
    <w:p w14:paraId="69CEE8D9" w14:textId="77777777" w:rsidR="00C210E4" w:rsidRDefault="00C210E4" w:rsidP="00C210E4">
      <w:pPr>
        <w:jc w:val="center"/>
        <w:rPr>
          <w:b/>
          <w:bCs/>
          <w:sz w:val="32"/>
          <w:szCs w:val="32"/>
        </w:rPr>
      </w:pPr>
    </w:p>
    <w:p w14:paraId="41C7C77D" w14:textId="77777777" w:rsidR="00C210E4" w:rsidRDefault="00C210E4" w:rsidP="00C210E4">
      <w:pPr>
        <w:jc w:val="center"/>
        <w:rPr>
          <w:b/>
          <w:bCs/>
          <w:sz w:val="32"/>
          <w:szCs w:val="32"/>
        </w:rPr>
      </w:pPr>
    </w:p>
    <w:p w14:paraId="283CED83" w14:textId="77777777" w:rsidR="00C210E4" w:rsidRPr="00FE6B9C" w:rsidRDefault="00C210E4" w:rsidP="00C210E4">
      <w:pPr>
        <w:jc w:val="center"/>
        <w:rPr>
          <w:b/>
          <w:bCs/>
          <w:sz w:val="32"/>
          <w:szCs w:val="32"/>
        </w:rPr>
      </w:pPr>
    </w:p>
    <w:p w14:paraId="44709208" w14:textId="77777777" w:rsidR="00C210E4" w:rsidRPr="00FE6B9C" w:rsidRDefault="00C210E4" w:rsidP="00C210E4">
      <w:pPr>
        <w:jc w:val="center"/>
        <w:rPr>
          <w:b/>
          <w:bCs/>
          <w:sz w:val="32"/>
          <w:szCs w:val="32"/>
        </w:rPr>
      </w:pPr>
    </w:p>
    <w:p w14:paraId="2D9F15C6" w14:textId="77777777" w:rsidR="00C210E4" w:rsidRPr="00FE6B9C" w:rsidRDefault="00C210E4" w:rsidP="00C210E4">
      <w:pPr>
        <w:jc w:val="center"/>
        <w:rPr>
          <w:b/>
          <w:bCs/>
          <w:sz w:val="32"/>
          <w:szCs w:val="32"/>
        </w:rPr>
      </w:pPr>
      <w:r w:rsidRPr="00FE6B9C">
        <w:rPr>
          <w:b/>
          <w:bCs/>
          <w:sz w:val="32"/>
          <w:szCs w:val="32"/>
        </w:rPr>
        <w:t>Muhammad Ahmed – 221067</w:t>
      </w:r>
    </w:p>
    <w:p w14:paraId="4B1310BD" w14:textId="77777777" w:rsidR="00C210E4" w:rsidRPr="00FE6B9C" w:rsidRDefault="00C210E4" w:rsidP="00C210E4">
      <w:pPr>
        <w:jc w:val="center"/>
        <w:rPr>
          <w:b/>
          <w:bCs/>
          <w:sz w:val="32"/>
          <w:szCs w:val="32"/>
        </w:rPr>
      </w:pPr>
      <w:r w:rsidRPr="00FE6B9C">
        <w:rPr>
          <w:b/>
          <w:bCs/>
          <w:sz w:val="32"/>
          <w:szCs w:val="32"/>
        </w:rPr>
        <w:t>Noman Kiyani – 2211111</w:t>
      </w:r>
    </w:p>
    <w:p w14:paraId="35760B43" w14:textId="77777777" w:rsidR="00C210E4" w:rsidRPr="00FE6B9C" w:rsidRDefault="00C210E4" w:rsidP="00C210E4">
      <w:pPr>
        <w:jc w:val="center"/>
        <w:rPr>
          <w:b/>
          <w:bCs/>
          <w:sz w:val="32"/>
          <w:szCs w:val="32"/>
        </w:rPr>
      </w:pPr>
      <w:r w:rsidRPr="00FE6B9C">
        <w:rPr>
          <w:b/>
          <w:bCs/>
          <w:sz w:val="32"/>
          <w:szCs w:val="32"/>
        </w:rPr>
        <w:t>Muhammad Abdullah Khan - 221115</w:t>
      </w:r>
    </w:p>
    <w:p w14:paraId="0C9AD2B3" w14:textId="77777777" w:rsidR="00C210E4" w:rsidRPr="00FE6B9C" w:rsidRDefault="00C210E4" w:rsidP="00C210E4">
      <w:pPr>
        <w:rPr>
          <w:b/>
          <w:bCs/>
        </w:rPr>
      </w:pPr>
      <w:r w:rsidRPr="00FE6B9C">
        <w:rPr>
          <w:b/>
          <w:bCs/>
        </w:rPr>
        <w:lastRenderedPageBreak/>
        <w:t>School Management System: Database Report</w:t>
      </w:r>
    </w:p>
    <w:p w14:paraId="2A91C9D6" w14:textId="77777777" w:rsidR="00C210E4" w:rsidRPr="00FE6B9C" w:rsidRDefault="00C210E4" w:rsidP="00C210E4">
      <w:pPr>
        <w:rPr>
          <w:b/>
          <w:bCs/>
        </w:rPr>
      </w:pPr>
      <w:r w:rsidRPr="00FE6B9C">
        <w:rPr>
          <w:b/>
          <w:bCs/>
        </w:rPr>
        <w:t>1. Introduction</w:t>
      </w:r>
    </w:p>
    <w:p w14:paraId="35F8E20C" w14:textId="77777777" w:rsidR="00C210E4" w:rsidRPr="00FE6B9C" w:rsidRDefault="00C210E4" w:rsidP="00C210E4">
      <w:r w:rsidRPr="00FE6B9C">
        <w:t xml:space="preserve">The </w:t>
      </w:r>
      <w:r w:rsidRPr="00FE6B9C">
        <w:rPr>
          <w:b/>
          <w:bCs/>
        </w:rPr>
        <w:t>School Management System (SMS)</w:t>
      </w:r>
      <w:r w:rsidRPr="00FE6B9C">
        <w:t xml:space="preserve"> is an efficient software solution designed to streamline and automate various school administrative tasks. This includes managing students, staff, roles, classes, and sections. The system allows schools to maintain accurate records, manage courses and student assignments, and handle user permissions in an organized manner.</w:t>
      </w:r>
    </w:p>
    <w:p w14:paraId="2804AEE4" w14:textId="77777777" w:rsidR="00C210E4" w:rsidRPr="00FE6B9C" w:rsidRDefault="00C210E4" w:rsidP="00C210E4">
      <w:r w:rsidRPr="00FE6B9C">
        <w:t>This report provides a detailed overview of the database design, its structure, and the relationships between various entities in the system.</w:t>
      </w:r>
    </w:p>
    <w:p w14:paraId="56B63413" w14:textId="77777777" w:rsidR="00C210E4" w:rsidRPr="00FE6B9C" w:rsidRDefault="00C210E4" w:rsidP="00C210E4">
      <w:pPr>
        <w:rPr>
          <w:b/>
          <w:bCs/>
        </w:rPr>
      </w:pPr>
      <w:r w:rsidRPr="00FE6B9C">
        <w:rPr>
          <w:b/>
          <w:bCs/>
        </w:rPr>
        <w:t>2. Database Overview</w:t>
      </w:r>
    </w:p>
    <w:p w14:paraId="26F88F2D" w14:textId="77777777" w:rsidR="00C210E4" w:rsidRPr="00FE6B9C" w:rsidRDefault="00C210E4" w:rsidP="00C210E4">
      <w:r w:rsidRPr="00FE6B9C">
        <w:t xml:space="preserve">The </w:t>
      </w:r>
      <w:r w:rsidRPr="00FE6B9C">
        <w:rPr>
          <w:b/>
          <w:bCs/>
        </w:rPr>
        <w:t>School Management System Database</w:t>
      </w:r>
      <w:r w:rsidRPr="00FE6B9C">
        <w:t xml:space="preserve"> is designed to manage various elements critical to school operations, including users, classes, sections, students, and roles. The database is built on SQL Server, and it includes five core tables, along with primary and foreign key constraints to maintain data integrity.</w:t>
      </w:r>
    </w:p>
    <w:p w14:paraId="289975C2" w14:textId="77777777" w:rsidR="00C210E4" w:rsidRPr="00FE6B9C" w:rsidRDefault="00C210E4" w:rsidP="00C210E4">
      <w:r w:rsidRPr="00FE6B9C">
        <w:pict w14:anchorId="71D2D892">
          <v:rect id="_x0000_i1025" style="width:0;height:1.5pt" o:hralign="center" o:hrstd="t" o:hr="t" fillcolor="#a0a0a0" stroked="f"/>
        </w:pict>
      </w:r>
    </w:p>
    <w:p w14:paraId="22476719" w14:textId="77777777" w:rsidR="00C210E4" w:rsidRPr="00FE6B9C" w:rsidRDefault="00C210E4" w:rsidP="00C210E4">
      <w:pPr>
        <w:rPr>
          <w:b/>
          <w:bCs/>
        </w:rPr>
      </w:pPr>
      <w:r w:rsidRPr="00FE6B9C">
        <w:rPr>
          <w:b/>
          <w:bCs/>
        </w:rPr>
        <w:t>3. Database Structure</w:t>
      </w:r>
    </w:p>
    <w:p w14:paraId="284AF8D5" w14:textId="77777777" w:rsidR="00C210E4" w:rsidRPr="00FE6B9C" w:rsidRDefault="00C210E4" w:rsidP="00C210E4">
      <w:pPr>
        <w:rPr>
          <w:b/>
          <w:bCs/>
        </w:rPr>
      </w:pPr>
      <w:r w:rsidRPr="00FE6B9C">
        <w:rPr>
          <w:b/>
          <w:bCs/>
        </w:rPr>
        <w:t>3.1. Tables and Their Structure</w:t>
      </w:r>
    </w:p>
    <w:p w14:paraId="5F38D98B" w14:textId="77777777" w:rsidR="00C210E4" w:rsidRPr="00FE6B9C" w:rsidRDefault="00C210E4" w:rsidP="00C210E4">
      <w:pPr>
        <w:rPr>
          <w:b/>
          <w:bCs/>
        </w:rPr>
      </w:pPr>
      <w:r w:rsidRPr="00FE6B9C">
        <w:rPr>
          <w:b/>
          <w:bCs/>
        </w:rPr>
        <w:t>3.1.1. Classes Table</w:t>
      </w:r>
    </w:p>
    <w:p w14:paraId="22FEA55B" w14:textId="77777777" w:rsidR="00C210E4" w:rsidRPr="00FE6B9C" w:rsidRDefault="00C210E4" w:rsidP="00C210E4">
      <w:r w:rsidRPr="00FE6B9C">
        <w:t xml:space="preserve">The </w:t>
      </w:r>
      <w:r w:rsidRPr="00FE6B9C">
        <w:rPr>
          <w:b/>
          <w:bCs/>
        </w:rPr>
        <w:t>Classes</w:t>
      </w:r>
      <w:r w:rsidRPr="00FE6B9C">
        <w:t xml:space="preserve"> table stores information about the classes in the school system.</w:t>
      </w:r>
    </w:p>
    <w:p w14:paraId="1E1A5134" w14:textId="77777777" w:rsidR="00C210E4" w:rsidRPr="00FE6B9C" w:rsidRDefault="00C210E4" w:rsidP="00C210E4">
      <w:pPr>
        <w:numPr>
          <w:ilvl w:val="0"/>
          <w:numId w:val="21"/>
        </w:numPr>
      </w:pPr>
      <w:r w:rsidRPr="00FE6B9C">
        <w:rPr>
          <w:b/>
          <w:bCs/>
        </w:rPr>
        <w:t>Columns:</w:t>
      </w:r>
    </w:p>
    <w:p w14:paraId="72A9F3C1" w14:textId="77777777" w:rsidR="00C210E4" w:rsidRPr="00FE6B9C" w:rsidRDefault="00C210E4" w:rsidP="00C210E4">
      <w:pPr>
        <w:numPr>
          <w:ilvl w:val="1"/>
          <w:numId w:val="21"/>
        </w:numPr>
      </w:pPr>
      <w:r w:rsidRPr="00FE6B9C">
        <w:t>Id: Unique identifier for the class.</w:t>
      </w:r>
    </w:p>
    <w:p w14:paraId="7CF93855" w14:textId="77777777" w:rsidR="00C210E4" w:rsidRPr="00FE6B9C" w:rsidRDefault="00C210E4" w:rsidP="00C210E4">
      <w:pPr>
        <w:numPr>
          <w:ilvl w:val="1"/>
          <w:numId w:val="21"/>
        </w:numPr>
      </w:pPr>
      <w:r w:rsidRPr="00FE6B9C">
        <w:t>Name: Name of the class (e.g., "Class 1", "Class 2").</w:t>
      </w:r>
    </w:p>
    <w:p w14:paraId="7FF31394" w14:textId="77777777" w:rsidR="00C210E4" w:rsidRPr="00FE6B9C" w:rsidRDefault="00C210E4" w:rsidP="00C210E4">
      <w:pPr>
        <w:numPr>
          <w:ilvl w:val="0"/>
          <w:numId w:val="21"/>
        </w:numPr>
      </w:pPr>
      <w:r w:rsidRPr="00FE6B9C">
        <w:rPr>
          <w:b/>
          <w:bCs/>
        </w:rPr>
        <w:t>Primary Key</w:t>
      </w:r>
      <w:r w:rsidRPr="00FE6B9C">
        <w:t>: Id</w:t>
      </w:r>
    </w:p>
    <w:p w14:paraId="2B431AF7" w14:textId="77777777" w:rsidR="00C210E4" w:rsidRPr="00FE6B9C" w:rsidRDefault="00C210E4" w:rsidP="00C210E4">
      <w:pPr>
        <w:rPr>
          <w:b/>
          <w:bCs/>
        </w:rPr>
      </w:pPr>
      <w:r w:rsidRPr="00FE6B9C">
        <w:rPr>
          <w:b/>
          <w:bCs/>
        </w:rPr>
        <w:t>3.1.2. Roles Table</w:t>
      </w:r>
    </w:p>
    <w:p w14:paraId="486E357F" w14:textId="77777777" w:rsidR="00C210E4" w:rsidRPr="00FE6B9C" w:rsidRDefault="00C210E4" w:rsidP="00C210E4">
      <w:r w:rsidRPr="00FE6B9C">
        <w:t xml:space="preserve">The </w:t>
      </w:r>
      <w:r w:rsidRPr="00FE6B9C">
        <w:rPr>
          <w:b/>
          <w:bCs/>
        </w:rPr>
        <w:t>Roles</w:t>
      </w:r>
      <w:r w:rsidRPr="00FE6B9C">
        <w:t xml:space="preserve"> table stores information about the roles assigned to users (e.g., Admin, Teacher, Student).</w:t>
      </w:r>
    </w:p>
    <w:p w14:paraId="470712B7" w14:textId="77777777" w:rsidR="00C210E4" w:rsidRPr="00FE6B9C" w:rsidRDefault="00C210E4" w:rsidP="00C210E4">
      <w:pPr>
        <w:numPr>
          <w:ilvl w:val="0"/>
          <w:numId w:val="22"/>
        </w:numPr>
      </w:pPr>
      <w:r w:rsidRPr="00FE6B9C">
        <w:rPr>
          <w:b/>
          <w:bCs/>
        </w:rPr>
        <w:t>Columns:</w:t>
      </w:r>
    </w:p>
    <w:p w14:paraId="7565DE8E" w14:textId="77777777" w:rsidR="00C210E4" w:rsidRPr="00FE6B9C" w:rsidRDefault="00C210E4" w:rsidP="00C210E4">
      <w:pPr>
        <w:numPr>
          <w:ilvl w:val="1"/>
          <w:numId w:val="22"/>
        </w:numPr>
      </w:pPr>
      <w:r w:rsidRPr="00FE6B9C">
        <w:t>Id: Unique identifier for the role.</w:t>
      </w:r>
    </w:p>
    <w:p w14:paraId="6017D2E3" w14:textId="77777777" w:rsidR="00C210E4" w:rsidRPr="00FE6B9C" w:rsidRDefault="00C210E4" w:rsidP="00C210E4">
      <w:pPr>
        <w:numPr>
          <w:ilvl w:val="1"/>
          <w:numId w:val="22"/>
        </w:numPr>
      </w:pPr>
      <w:r w:rsidRPr="00FE6B9C">
        <w:t>Name: Name of the role (e.g., "Admin", "Teacher", "Student").</w:t>
      </w:r>
    </w:p>
    <w:p w14:paraId="0D023E7C" w14:textId="77777777" w:rsidR="00C210E4" w:rsidRPr="00FE6B9C" w:rsidRDefault="00C210E4" w:rsidP="00C210E4">
      <w:pPr>
        <w:numPr>
          <w:ilvl w:val="0"/>
          <w:numId w:val="22"/>
        </w:numPr>
      </w:pPr>
      <w:r w:rsidRPr="00FE6B9C">
        <w:rPr>
          <w:b/>
          <w:bCs/>
        </w:rPr>
        <w:t>Primary Key</w:t>
      </w:r>
      <w:r w:rsidRPr="00FE6B9C">
        <w:t>: Id</w:t>
      </w:r>
    </w:p>
    <w:p w14:paraId="2A23E3BB" w14:textId="77777777" w:rsidR="00C210E4" w:rsidRPr="00FE6B9C" w:rsidRDefault="00C210E4" w:rsidP="00C210E4">
      <w:pPr>
        <w:rPr>
          <w:b/>
          <w:bCs/>
        </w:rPr>
      </w:pPr>
      <w:r w:rsidRPr="00FE6B9C">
        <w:rPr>
          <w:b/>
          <w:bCs/>
        </w:rPr>
        <w:t>3.1.3. Sections Table</w:t>
      </w:r>
    </w:p>
    <w:p w14:paraId="3DE437C1" w14:textId="77777777" w:rsidR="00C210E4" w:rsidRPr="00FE6B9C" w:rsidRDefault="00C210E4" w:rsidP="00C210E4">
      <w:r w:rsidRPr="00FE6B9C">
        <w:t xml:space="preserve">The </w:t>
      </w:r>
      <w:r w:rsidRPr="00FE6B9C">
        <w:rPr>
          <w:b/>
          <w:bCs/>
        </w:rPr>
        <w:t>Sections</w:t>
      </w:r>
      <w:r w:rsidRPr="00FE6B9C">
        <w:t xml:space="preserve"> table stores information about the sections within each class.</w:t>
      </w:r>
    </w:p>
    <w:p w14:paraId="773BB124" w14:textId="77777777" w:rsidR="00C210E4" w:rsidRPr="00FE6B9C" w:rsidRDefault="00C210E4" w:rsidP="00C210E4">
      <w:pPr>
        <w:numPr>
          <w:ilvl w:val="0"/>
          <w:numId w:val="23"/>
        </w:numPr>
      </w:pPr>
      <w:r w:rsidRPr="00FE6B9C">
        <w:rPr>
          <w:b/>
          <w:bCs/>
        </w:rPr>
        <w:t>Columns:</w:t>
      </w:r>
    </w:p>
    <w:p w14:paraId="48079D9A" w14:textId="77777777" w:rsidR="00C210E4" w:rsidRPr="00FE6B9C" w:rsidRDefault="00C210E4" w:rsidP="00C210E4">
      <w:pPr>
        <w:numPr>
          <w:ilvl w:val="1"/>
          <w:numId w:val="23"/>
        </w:numPr>
      </w:pPr>
      <w:r w:rsidRPr="00FE6B9C">
        <w:t>Id: Unique identifier for the section.</w:t>
      </w:r>
    </w:p>
    <w:p w14:paraId="6735E998" w14:textId="77777777" w:rsidR="00C210E4" w:rsidRPr="00FE6B9C" w:rsidRDefault="00C210E4" w:rsidP="00C210E4">
      <w:pPr>
        <w:numPr>
          <w:ilvl w:val="1"/>
          <w:numId w:val="23"/>
        </w:numPr>
      </w:pPr>
      <w:proofErr w:type="spellStart"/>
      <w:r w:rsidRPr="00FE6B9C">
        <w:lastRenderedPageBreak/>
        <w:t>ClassId</w:t>
      </w:r>
      <w:proofErr w:type="spellEnd"/>
      <w:r w:rsidRPr="00FE6B9C">
        <w:t xml:space="preserve">: Foreign key that links to the </w:t>
      </w:r>
      <w:r w:rsidRPr="00FE6B9C">
        <w:rPr>
          <w:b/>
          <w:bCs/>
        </w:rPr>
        <w:t>Classes</w:t>
      </w:r>
      <w:r w:rsidRPr="00FE6B9C">
        <w:t xml:space="preserve"> table.</w:t>
      </w:r>
    </w:p>
    <w:p w14:paraId="1A4F6575" w14:textId="77777777" w:rsidR="00C210E4" w:rsidRPr="00FE6B9C" w:rsidRDefault="00C210E4" w:rsidP="00C210E4">
      <w:pPr>
        <w:numPr>
          <w:ilvl w:val="1"/>
          <w:numId w:val="23"/>
        </w:numPr>
      </w:pPr>
      <w:r w:rsidRPr="00FE6B9C">
        <w:t>Name: Name of the section (e.g., "A", "B").</w:t>
      </w:r>
    </w:p>
    <w:p w14:paraId="72F3E8EE" w14:textId="77777777" w:rsidR="00C210E4" w:rsidRPr="00FE6B9C" w:rsidRDefault="00C210E4" w:rsidP="00C210E4">
      <w:pPr>
        <w:numPr>
          <w:ilvl w:val="0"/>
          <w:numId w:val="23"/>
        </w:numPr>
      </w:pPr>
      <w:r w:rsidRPr="00FE6B9C">
        <w:rPr>
          <w:b/>
          <w:bCs/>
        </w:rPr>
        <w:t>Primary Key</w:t>
      </w:r>
      <w:r w:rsidRPr="00FE6B9C">
        <w:t>: Id</w:t>
      </w:r>
    </w:p>
    <w:p w14:paraId="123BF1D8" w14:textId="77777777" w:rsidR="00C210E4" w:rsidRPr="00FE6B9C" w:rsidRDefault="00C210E4" w:rsidP="00C210E4">
      <w:pPr>
        <w:numPr>
          <w:ilvl w:val="0"/>
          <w:numId w:val="23"/>
        </w:numPr>
      </w:pPr>
      <w:r w:rsidRPr="00FE6B9C">
        <w:rPr>
          <w:b/>
          <w:bCs/>
        </w:rPr>
        <w:t>Foreign Key</w:t>
      </w:r>
      <w:r w:rsidRPr="00FE6B9C">
        <w:t xml:space="preserve">: </w:t>
      </w:r>
      <w:proofErr w:type="spellStart"/>
      <w:r w:rsidRPr="00FE6B9C">
        <w:t>ClassId</w:t>
      </w:r>
      <w:proofErr w:type="spellEnd"/>
      <w:r w:rsidRPr="00FE6B9C">
        <w:t xml:space="preserve"> (references </w:t>
      </w:r>
      <w:proofErr w:type="spellStart"/>
      <w:r w:rsidRPr="00FE6B9C">
        <w:rPr>
          <w:b/>
          <w:bCs/>
        </w:rPr>
        <w:t>Classes.Id</w:t>
      </w:r>
      <w:proofErr w:type="spellEnd"/>
      <w:r w:rsidRPr="00FE6B9C">
        <w:t>)</w:t>
      </w:r>
    </w:p>
    <w:p w14:paraId="20B996DB" w14:textId="77777777" w:rsidR="00C210E4" w:rsidRPr="00FE6B9C" w:rsidRDefault="00C210E4" w:rsidP="00C210E4">
      <w:pPr>
        <w:rPr>
          <w:b/>
          <w:bCs/>
        </w:rPr>
      </w:pPr>
      <w:r w:rsidRPr="00FE6B9C">
        <w:rPr>
          <w:b/>
          <w:bCs/>
        </w:rPr>
        <w:t>3.1.4. Students Table</w:t>
      </w:r>
    </w:p>
    <w:p w14:paraId="0ADD098F" w14:textId="77777777" w:rsidR="00C210E4" w:rsidRPr="00FE6B9C" w:rsidRDefault="00C210E4" w:rsidP="00C210E4">
      <w:r w:rsidRPr="00FE6B9C">
        <w:t xml:space="preserve">The </w:t>
      </w:r>
      <w:proofErr w:type="gramStart"/>
      <w:r w:rsidRPr="00FE6B9C">
        <w:rPr>
          <w:b/>
          <w:bCs/>
        </w:rPr>
        <w:t>Students</w:t>
      </w:r>
      <w:proofErr w:type="gramEnd"/>
      <w:r w:rsidRPr="00FE6B9C">
        <w:t xml:space="preserve"> table stores information about students enrolled in the school.</w:t>
      </w:r>
    </w:p>
    <w:p w14:paraId="5CC456B0" w14:textId="77777777" w:rsidR="00C210E4" w:rsidRPr="00FE6B9C" w:rsidRDefault="00C210E4" w:rsidP="00C210E4">
      <w:pPr>
        <w:numPr>
          <w:ilvl w:val="0"/>
          <w:numId w:val="24"/>
        </w:numPr>
      </w:pPr>
      <w:r w:rsidRPr="00FE6B9C">
        <w:rPr>
          <w:b/>
          <w:bCs/>
        </w:rPr>
        <w:t>Columns:</w:t>
      </w:r>
    </w:p>
    <w:p w14:paraId="733E906D" w14:textId="77777777" w:rsidR="00C210E4" w:rsidRPr="00FE6B9C" w:rsidRDefault="00C210E4" w:rsidP="00C210E4">
      <w:pPr>
        <w:numPr>
          <w:ilvl w:val="1"/>
          <w:numId w:val="24"/>
        </w:numPr>
      </w:pPr>
      <w:r w:rsidRPr="00FE6B9C">
        <w:t>Id: Unique identifier for the student.</w:t>
      </w:r>
    </w:p>
    <w:p w14:paraId="4237946B" w14:textId="77777777" w:rsidR="00C210E4" w:rsidRPr="00FE6B9C" w:rsidRDefault="00C210E4" w:rsidP="00C210E4">
      <w:pPr>
        <w:numPr>
          <w:ilvl w:val="1"/>
          <w:numId w:val="24"/>
        </w:numPr>
      </w:pPr>
      <w:proofErr w:type="spellStart"/>
      <w:r w:rsidRPr="00FE6B9C">
        <w:t>ClassId</w:t>
      </w:r>
      <w:proofErr w:type="spellEnd"/>
      <w:r w:rsidRPr="00FE6B9C">
        <w:t xml:space="preserve">: Foreign key that links to the </w:t>
      </w:r>
      <w:r w:rsidRPr="00FE6B9C">
        <w:rPr>
          <w:b/>
          <w:bCs/>
        </w:rPr>
        <w:t>Classes</w:t>
      </w:r>
      <w:r w:rsidRPr="00FE6B9C">
        <w:t xml:space="preserve"> table.</w:t>
      </w:r>
    </w:p>
    <w:p w14:paraId="69459939" w14:textId="77777777" w:rsidR="00C210E4" w:rsidRPr="00FE6B9C" w:rsidRDefault="00C210E4" w:rsidP="00C210E4">
      <w:pPr>
        <w:numPr>
          <w:ilvl w:val="1"/>
          <w:numId w:val="24"/>
        </w:numPr>
      </w:pPr>
      <w:proofErr w:type="spellStart"/>
      <w:r w:rsidRPr="00FE6B9C">
        <w:t>SectionId</w:t>
      </w:r>
      <w:proofErr w:type="spellEnd"/>
      <w:r w:rsidRPr="00FE6B9C">
        <w:t xml:space="preserve">: Foreign key that links to the </w:t>
      </w:r>
      <w:r w:rsidRPr="00FE6B9C">
        <w:rPr>
          <w:b/>
          <w:bCs/>
        </w:rPr>
        <w:t>Sections</w:t>
      </w:r>
      <w:r w:rsidRPr="00FE6B9C">
        <w:t xml:space="preserve"> table.</w:t>
      </w:r>
    </w:p>
    <w:p w14:paraId="2E13FD12" w14:textId="77777777" w:rsidR="00C210E4" w:rsidRPr="00FE6B9C" w:rsidRDefault="00C210E4" w:rsidP="00C210E4">
      <w:pPr>
        <w:numPr>
          <w:ilvl w:val="1"/>
          <w:numId w:val="24"/>
        </w:numPr>
      </w:pPr>
      <w:proofErr w:type="spellStart"/>
      <w:r w:rsidRPr="00FE6B9C">
        <w:t>UserId</w:t>
      </w:r>
      <w:proofErr w:type="spellEnd"/>
      <w:r w:rsidRPr="00FE6B9C">
        <w:t xml:space="preserve">: Foreign key that links to the </w:t>
      </w:r>
      <w:r w:rsidRPr="00FE6B9C">
        <w:rPr>
          <w:b/>
          <w:bCs/>
        </w:rPr>
        <w:t>Users</w:t>
      </w:r>
      <w:r w:rsidRPr="00FE6B9C">
        <w:t xml:space="preserve"> table (if available).</w:t>
      </w:r>
    </w:p>
    <w:p w14:paraId="4FE05B74" w14:textId="77777777" w:rsidR="00C210E4" w:rsidRPr="00FE6B9C" w:rsidRDefault="00C210E4" w:rsidP="00C210E4">
      <w:pPr>
        <w:numPr>
          <w:ilvl w:val="0"/>
          <w:numId w:val="24"/>
        </w:numPr>
      </w:pPr>
      <w:r w:rsidRPr="00FE6B9C">
        <w:rPr>
          <w:b/>
          <w:bCs/>
        </w:rPr>
        <w:t>Primary Key</w:t>
      </w:r>
      <w:r w:rsidRPr="00FE6B9C">
        <w:t>: Id</w:t>
      </w:r>
    </w:p>
    <w:p w14:paraId="6D2148A8" w14:textId="77777777" w:rsidR="00C210E4" w:rsidRPr="00FE6B9C" w:rsidRDefault="00C210E4" w:rsidP="00C210E4">
      <w:pPr>
        <w:numPr>
          <w:ilvl w:val="0"/>
          <w:numId w:val="24"/>
        </w:numPr>
      </w:pPr>
      <w:r w:rsidRPr="00FE6B9C">
        <w:rPr>
          <w:b/>
          <w:bCs/>
        </w:rPr>
        <w:t>Foreign Keys</w:t>
      </w:r>
      <w:r w:rsidRPr="00FE6B9C">
        <w:t>:</w:t>
      </w:r>
    </w:p>
    <w:p w14:paraId="30ED34DE" w14:textId="77777777" w:rsidR="00C210E4" w:rsidRPr="00FE6B9C" w:rsidRDefault="00C210E4" w:rsidP="00C210E4">
      <w:pPr>
        <w:numPr>
          <w:ilvl w:val="1"/>
          <w:numId w:val="24"/>
        </w:numPr>
      </w:pPr>
      <w:proofErr w:type="spellStart"/>
      <w:r w:rsidRPr="00FE6B9C">
        <w:t>ClassId</w:t>
      </w:r>
      <w:proofErr w:type="spellEnd"/>
      <w:r w:rsidRPr="00FE6B9C">
        <w:t xml:space="preserve"> (references </w:t>
      </w:r>
      <w:proofErr w:type="spellStart"/>
      <w:r w:rsidRPr="00FE6B9C">
        <w:rPr>
          <w:b/>
          <w:bCs/>
        </w:rPr>
        <w:t>Classes.Id</w:t>
      </w:r>
      <w:proofErr w:type="spellEnd"/>
      <w:r w:rsidRPr="00FE6B9C">
        <w:t>)</w:t>
      </w:r>
    </w:p>
    <w:p w14:paraId="1711E86A" w14:textId="77777777" w:rsidR="00C210E4" w:rsidRPr="00FE6B9C" w:rsidRDefault="00C210E4" w:rsidP="00C210E4">
      <w:pPr>
        <w:numPr>
          <w:ilvl w:val="1"/>
          <w:numId w:val="24"/>
        </w:numPr>
      </w:pPr>
      <w:proofErr w:type="spellStart"/>
      <w:r w:rsidRPr="00FE6B9C">
        <w:t>SectionId</w:t>
      </w:r>
      <w:proofErr w:type="spellEnd"/>
      <w:r w:rsidRPr="00FE6B9C">
        <w:t xml:space="preserve"> (references </w:t>
      </w:r>
      <w:proofErr w:type="spellStart"/>
      <w:r w:rsidRPr="00FE6B9C">
        <w:rPr>
          <w:b/>
          <w:bCs/>
        </w:rPr>
        <w:t>Sections.Id</w:t>
      </w:r>
      <w:proofErr w:type="spellEnd"/>
      <w:r w:rsidRPr="00FE6B9C">
        <w:t>)</w:t>
      </w:r>
    </w:p>
    <w:p w14:paraId="250DF417" w14:textId="77777777" w:rsidR="00C210E4" w:rsidRPr="00FE6B9C" w:rsidRDefault="00C210E4" w:rsidP="00C210E4">
      <w:pPr>
        <w:numPr>
          <w:ilvl w:val="1"/>
          <w:numId w:val="24"/>
        </w:numPr>
      </w:pPr>
      <w:proofErr w:type="spellStart"/>
      <w:r w:rsidRPr="00FE6B9C">
        <w:t>UserId</w:t>
      </w:r>
      <w:proofErr w:type="spellEnd"/>
      <w:r w:rsidRPr="00FE6B9C">
        <w:t xml:space="preserve"> (references </w:t>
      </w:r>
      <w:proofErr w:type="spellStart"/>
      <w:r w:rsidRPr="00FE6B9C">
        <w:rPr>
          <w:b/>
          <w:bCs/>
        </w:rPr>
        <w:t>Users.Id</w:t>
      </w:r>
      <w:proofErr w:type="spellEnd"/>
      <w:r w:rsidRPr="00FE6B9C">
        <w:t>)</w:t>
      </w:r>
    </w:p>
    <w:p w14:paraId="2359D812" w14:textId="77777777" w:rsidR="00C210E4" w:rsidRPr="00FE6B9C" w:rsidRDefault="00C210E4" w:rsidP="00C210E4">
      <w:pPr>
        <w:rPr>
          <w:b/>
          <w:bCs/>
        </w:rPr>
      </w:pPr>
      <w:r w:rsidRPr="00FE6B9C">
        <w:rPr>
          <w:b/>
          <w:bCs/>
        </w:rPr>
        <w:t>3.1.5. Users Table</w:t>
      </w:r>
    </w:p>
    <w:p w14:paraId="48C2E97B" w14:textId="77777777" w:rsidR="00C210E4" w:rsidRPr="00FE6B9C" w:rsidRDefault="00C210E4" w:rsidP="00C210E4">
      <w:r w:rsidRPr="00FE6B9C">
        <w:t xml:space="preserve">The </w:t>
      </w:r>
      <w:r w:rsidRPr="00FE6B9C">
        <w:rPr>
          <w:b/>
          <w:bCs/>
        </w:rPr>
        <w:t>Users</w:t>
      </w:r>
      <w:r w:rsidRPr="00FE6B9C">
        <w:t xml:space="preserve"> table stores user information for administrators, teachers, students, and other staff.</w:t>
      </w:r>
    </w:p>
    <w:p w14:paraId="7883DD56" w14:textId="77777777" w:rsidR="00C210E4" w:rsidRPr="00FE6B9C" w:rsidRDefault="00C210E4" w:rsidP="00C210E4">
      <w:pPr>
        <w:numPr>
          <w:ilvl w:val="0"/>
          <w:numId w:val="25"/>
        </w:numPr>
      </w:pPr>
      <w:r w:rsidRPr="00FE6B9C">
        <w:rPr>
          <w:b/>
          <w:bCs/>
        </w:rPr>
        <w:t>Columns:</w:t>
      </w:r>
    </w:p>
    <w:p w14:paraId="75CF1B48" w14:textId="77777777" w:rsidR="00C210E4" w:rsidRPr="00FE6B9C" w:rsidRDefault="00C210E4" w:rsidP="00C210E4">
      <w:pPr>
        <w:numPr>
          <w:ilvl w:val="1"/>
          <w:numId w:val="25"/>
        </w:numPr>
      </w:pPr>
      <w:r w:rsidRPr="00FE6B9C">
        <w:t>Id: Unique identifier for the user.</w:t>
      </w:r>
    </w:p>
    <w:p w14:paraId="2556A0DA" w14:textId="77777777" w:rsidR="00C210E4" w:rsidRPr="00FE6B9C" w:rsidRDefault="00C210E4" w:rsidP="00C210E4">
      <w:pPr>
        <w:numPr>
          <w:ilvl w:val="1"/>
          <w:numId w:val="25"/>
        </w:numPr>
      </w:pPr>
      <w:r w:rsidRPr="00FE6B9C">
        <w:t>Email: Email address of the user.</w:t>
      </w:r>
    </w:p>
    <w:p w14:paraId="0765A33D" w14:textId="77777777" w:rsidR="00C210E4" w:rsidRPr="00FE6B9C" w:rsidRDefault="00C210E4" w:rsidP="00C210E4">
      <w:pPr>
        <w:numPr>
          <w:ilvl w:val="1"/>
          <w:numId w:val="25"/>
        </w:numPr>
      </w:pPr>
      <w:r w:rsidRPr="00FE6B9C">
        <w:t>Password: Hashed password for user authentication.</w:t>
      </w:r>
    </w:p>
    <w:p w14:paraId="61341F0B" w14:textId="77777777" w:rsidR="00C210E4" w:rsidRPr="00FE6B9C" w:rsidRDefault="00C210E4" w:rsidP="00C210E4">
      <w:pPr>
        <w:numPr>
          <w:ilvl w:val="1"/>
          <w:numId w:val="25"/>
        </w:numPr>
      </w:pPr>
      <w:proofErr w:type="spellStart"/>
      <w:r w:rsidRPr="00FE6B9C">
        <w:t>TempPassword</w:t>
      </w:r>
      <w:proofErr w:type="spellEnd"/>
      <w:r w:rsidRPr="00FE6B9C">
        <w:t>: Temporary password for password resets.</w:t>
      </w:r>
    </w:p>
    <w:p w14:paraId="2797D891" w14:textId="77777777" w:rsidR="00C210E4" w:rsidRPr="00FE6B9C" w:rsidRDefault="00C210E4" w:rsidP="00C210E4">
      <w:pPr>
        <w:numPr>
          <w:ilvl w:val="1"/>
          <w:numId w:val="25"/>
        </w:numPr>
      </w:pPr>
      <w:r w:rsidRPr="00FE6B9C">
        <w:t>FirstName: First name of the user.</w:t>
      </w:r>
    </w:p>
    <w:p w14:paraId="075BF7EA" w14:textId="77777777" w:rsidR="00C210E4" w:rsidRPr="00FE6B9C" w:rsidRDefault="00C210E4" w:rsidP="00C210E4">
      <w:pPr>
        <w:numPr>
          <w:ilvl w:val="1"/>
          <w:numId w:val="25"/>
        </w:numPr>
      </w:pPr>
      <w:r w:rsidRPr="00FE6B9C">
        <w:t>LastName: Last name of the user.</w:t>
      </w:r>
    </w:p>
    <w:p w14:paraId="6E427930" w14:textId="77777777" w:rsidR="00C210E4" w:rsidRPr="00FE6B9C" w:rsidRDefault="00C210E4" w:rsidP="00C210E4">
      <w:pPr>
        <w:numPr>
          <w:ilvl w:val="1"/>
          <w:numId w:val="25"/>
        </w:numPr>
      </w:pPr>
      <w:r w:rsidRPr="00FE6B9C">
        <w:t>Age: Age of the user.</w:t>
      </w:r>
    </w:p>
    <w:p w14:paraId="07301496" w14:textId="77777777" w:rsidR="00C210E4" w:rsidRPr="00FE6B9C" w:rsidRDefault="00C210E4" w:rsidP="00C210E4">
      <w:pPr>
        <w:numPr>
          <w:ilvl w:val="1"/>
          <w:numId w:val="25"/>
        </w:numPr>
      </w:pPr>
      <w:r w:rsidRPr="00FE6B9C">
        <w:t>Gender: Gender of the user.</w:t>
      </w:r>
    </w:p>
    <w:p w14:paraId="5A927291" w14:textId="77777777" w:rsidR="00C210E4" w:rsidRPr="00FE6B9C" w:rsidRDefault="00C210E4" w:rsidP="00C210E4">
      <w:pPr>
        <w:numPr>
          <w:ilvl w:val="1"/>
          <w:numId w:val="25"/>
        </w:numPr>
      </w:pPr>
      <w:proofErr w:type="spellStart"/>
      <w:r w:rsidRPr="00FE6B9C">
        <w:t>RoleId</w:t>
      </w:r>
      <w:proofErr w:type="spellEnd"/>
      <w:r w:rsidRPr="00FE6B9C">
        <w:t>: Foreign key linking the user to a specific role.</w:t>
      </w:r>
    </w:p>
    <w:p w14:paraId="3F4207BB" w14:textId="77777777" w:rsidR="00C210E4" w:rsidRPr="00FE6B9C" w:rsidRDefault="00C210E4" w:rsidP="00C210E4">
      <w:pPr>
        <w:numPr>
          <w:ilvl w:val="1"/>
          <w:numId w:val="25"/>
        </w:numPr>
      </w:pPr>
      <w:proofErr w:type="spellStart"/>
      <w:r w:rsidRPr="00FE6B9C">
        <w:t>ImagePath</w:t>
      </w:r>
      <w:proofErr w:type="spellEnd"/>
      <w:r w:rsidRPr="00FE6B9C">
        <w:t>: Path to the user’s image (optional).</w:t>
      </w:r>
    </w:p>
    <w:p w14:paraId="632F6FB7" w14:textId="77777777" w:rsidR="00C210E4" w:rsidRPr="00FE6B9C" w:rsidRDefault="00C210E4" w:rsidP="00C210E4">
      <w:pPr>
        <w:numPr>
          <w:ilvl w:val="1"/>
          <w:numId w:val="25"/>
        </w:numPr>
      </w:pPr>
      <w:proofErr w:type="spellStart"/>
      <w:r w:rsidRPr="00FE6B9C">
        <w:lastRenderedPageBreak/>
        <w:t>CreatedAt</w:t>
      </w:r>
      <w:proofErr w:type="spellEnd"/>
      <w:r w:rsidRPr="00FE6B9C">
        <w:t>: Date and time the user was created.</w:t>
      </w:r>
    </w:p>
    <w:p w14:paraId="2DDDB711" w14:textId="77777777" w:rsidR="00C210E4" w:rsidRPr="00FE6B9C" w:rsidRDefault="00C210E4" w:rsidP="00C210E4">
      <w:pPr>
        <w:numPr>
          <w:ilvl w:val="1"/>
          <w:numId w:val="25"/>
        </w:numPr>
      </w:pPr>
      <w:proofErr w:type="spellStart"/>
      <w:r w:rsidRPr="00FE6B9C">
        <w:t>UpdatedAt</w:t>
      </w:r>
      <w:proofErr w:type="spellEnd"/>
      <w:r w:rsidRPr="00FE6B9C">
        <w:t>: Date and time the user details were last updated.</w:t>
      </w:r>
    </w:p>
    <w:p w14:paraId="2DC4DD1F" w14:textId="77777777" w:rsidR="00C210E4" w:rsidRPr="00FE6B9C" w:rsidRDefault="00C210E4" w:rsidP="00C210E4">
      <w:pPr>
        <w:numPr>
          <w:ilvl w:val="1"/>
          <w:numId w:val="25"/>
        </w:numPr>
      </w:pPr>
      <w:proofErr w:type="spellStart"/>
      <w:r w:rsidRPr="00FE6B9C">
        <w:t>DeletedAt</w:t>
      </w:r>
      <w:proofErr w:type="spellEnd"/>
      <w:r w:rsidRPr="00FE6B9C">
        <w:t>: Date and time the user was deleted (if applicable).</w:t>
      </w:r>
    </w:p>
    <w:p w14:paraId="7463AED9" w14:textId="77777777" w:rsidR="00C210E4" w:rsidRPr="00FE6B9C" w:rsidRDefault="00C210E4" w:rsidP="00C210E4">
      <w:pPr>
        <w:numPr>
          <w:ilvl w:val="1"/>
          <w:numId w:val="25"/>
        </w:numPr>
      </w:pPr>
      <w:proofErr w:type="spellStart"/>
      <w:r w:rsidRPr="00FE6B9C">
        <w:t>IsDeleted</w:t>
      </w:r>
      <w:proofErr w:type="spellEnd"/>
      <w:r w:rsidRPr="00FE6B9C">
        <w:t>: Flag indicating whether the user is deleted.</w:t>
      </w:r>
    </w:p>
    <w:p w14:paraId="2F37AAB4" w14:textId="77777777" w:rsidR="00C210E4" w:rsidRPr="00FE6B9C" w:rsidRDefault="00C210E4" w:rsidP="00C210E4">
      <w:pPr>
        <w:numPr>
          <w:ilvl w:val="0"/>
          <w:numId w:val="25"/>
        </w:numPr>
      </w:pPr>
      <w:r w:rsidRPr="00FE6B9C">
        <w:rPr>
          <w:b/>
          <w:bCs/>
        </w:rPr>
        <w:t>Primary Key</w:t>
      </w:r>
      <w:r w:rsidRPr="00FE6B9C">
        <w:t>: Id</w:t>
      </w:r>
    </w:p>
    <w:p w14:paraId="059C7637" w14:textId="77777777" w:rsidR="00C210E4" w:rsidRPr="00FE6B9C" w:rsidRDefault="00C210E4" w:rsidP="00C210E4">
      <w:pPr>
        <w:numPr>
          <w:ilvl w:val="0"/>
          <w:numId w:val="25"/>
        </w:numPr>
      </w:pPr>
      <w:r w:rsidRPr="00FE6B9C">
        <w:rPr>
          <w:b/>
          <w:bCs/>
        </w:rPr>
        <w:t>Foreign Key</w:t>
      </w:r>
      <w:r w:rsidRPr="00FE6B9C">
        <w:t xml:space="preserve">: </w:t>
      </w:r>
      <w:proofErr w:type="spellStart"/>
      <w:r w:rsidRPr="00FE6B9C">
        <w:t>RoleId</w:t>
      </w:r>
      <w:proofErr w:type="spellEnd"/>
      <w:r w:rsidRPr="00FE6B9C">
        <w:t xml:space="preserve"> (references </w:t>
      </w:r>
      <w:proofErr w:type="spellStart"/>
      <w:r w:rsidRPr="00FE6B9C">
        <w:rPr>
          <w:b/>
          <w:bCs/>
        </w:rPr>
        <w:t>Roles.Id</w:t>
      </w:r>
      <w:proofErr w:type="spellEnd"/>
      <w:r w:rsidRPr="00FE6B9C">
        <w:t>)</w:t>
      </w:r>
    </w:p>
    <w:p w14:paraId="5E6FBFA5" w14:textId="77777777" w:rsidR="00C210E4" w:rsidRPr="00FE6B9C" w:rsidRDefault="00C210E4" w:rsidP="00C210E4">
      <w:r w:rsidRPr="00FE6B9C">
        <w:pict w14:anchorId="40CB5D70">
          <v:rect id="_x0000_i1026" style="width:0;height:1.5pt" o:hralign="center" o:hrstd="t" o:hr="t" fillcolor="#a0a0a0" stroked="f"/>
        </w:pict>
      </w:r>
    </w:p>
    <w:p w14:paraId="00180878" w14:textId="77777777" w:rsidR="00C210E4" w:rsidRPr="00FE6B9C" w:rsidRDefault="00C210E4" w:rsidP="00C210E4">
      <w:pPr>
        <w:rPr>
          <w:b/>
          <w:bCs/>
        </w:rPr>
      </w:pPr>
      <w:r w:rsidRPr="00FE6B9C">
        <w:rPr>
          <w:b/>
          <w:bCs/>
        </w:rPr>
        <w:t>4. Relationships Between Tables</w:t>
      </w:r>
    </w:p>
    <w:p w14:paraId="350989CF" w14:textId="77777777" w:rsidR="00C210E4" w:rsidRPr="00FE6B9C" w:rsidRDefault="00C210E4" w:rsidP="00C210E4">
      <w:pPr>
        <w:numPr>
          <w:ilvl w:val="0"/>
          <w:numId w:val="26"/>
        </w:numPr>
      </w:pPr>
      <w:r w:rsidRPr="00FE6B9C">
        <w:rPr>
          <w:b/>
          <w:bCs/>
        </w:rPr>
        <w:t>Users and Roles</w:t>
      </w:r>
      <w:r w:rsidRPr="00FE6B9C">
        <w:t xml:space="preserve">: The </w:t>
      </w:r>
      <w:r w:rsidRPr="00FE6B9C">
        <w:rPr>
          <w:b/>
          <w:bCs/>
        </w:rPr>
        <w:t>Users</w:t>
      </w:r>
      <w:r w:rsidRPr="00FE6B9C">
        <w:t xml:space="preserve"> table references the </w:t>
      </w:r>
      <w:r w:rsidRPr="00FE6B9C">
        <w:rPr>
          <w:b/>
          <w:bCs/>
        </w:rPr>
        <w:t>Roles</w:t>
      </w:r>
      <w:r w:rsidRPr="00FE6B9C">
        <w:t xml:space="preserve"> table through the </w:t>
      </w:r>
      <w:proofErr w:type="spellStart"/>
      <w:r w:rsidRPr="00FE6B9C">
        <w:t>RoleId</w:t>
      </w:r>
      <w:proofErr w:type="spellEnd"/>
      <w:r w:rsidRPr="00FE6B9C">
        <w:t xml:space="preserve"> foreign key. This establishes the relationship between users and their respective roles (e.g., Admin, Teacher, Student).</w:t>
      </w:r>
    </w:p>
    <w:p w14:paraId="49F8961A" w14:textId="77777777" w:rsidR="00C210E4" w:rsidRPr="00FE6B9C" w:rsidRDefault="00C210E4" w:rsidP="00C210E4">
      <w:pPr>
        <w:numPr>
          <w:ilvl w:val="0"/>
          <w:numId w:val="26"/>
        </w:numPr>
      </w:pPr>
      <w:r w:rsidRPr="00FE6B9C">
        <w:rPr>
          <w:b/>
          <w:bCs/>
        </w:rPr>
        <w:t>Sections and Classes</w:t>
      </w:r>
      <w:r w:rsidRPr="00FE6B9C">
        <w:t xml:space="preserve">: The </w:t>
      </w:r>
      <w:r w:rsidRPr="00FE6B9C">
        <w:rPr>
          <w:b/>
          <w:bCs/>
        </w:rPr>
        <w:t>Sections</w:t>
      </w:r>
      <w:r w:rsidRPr="00FE6B9C">
        <w:t xml:space="preserve"> table has a foreign key relationship with the </w:t>
      </w:r>
      <w:r w:rsidRPr="00FE6B9C">
        <w:rPr>
          <w:b/>
          <w:bCs/>
        </w:rPr>
        <w:t>Classes</w:t>
      </w:r>
      <w:r w:rsidRPr="00FE6B9C">
        <w:t xml:space="preserve"> table via the </w:t>
      </w:r>
      <w:proofErr w:type="spellStart"/>
      <w:r w:rsidRPr="00FE6B9C">
        <w:t>ClassId</w:t>
      </w:r>
      <w:proofErr w:type="spellEnd"/>
      <w:r w:rsidRPr="00FE6B9C">
        <w:t xml:space="preserve"> column. Each section belongs to a specific class.</w:t>
      </w:r>
    </w:p>
    <w:p w14:paraId="60A34AFF" w14:textId="77777777" w:rsidR="00C210E4" w:rsidRPr="00FE6B9C" w:rsidRDefault="00C210E4" w:rsidP="00C210E4">
      <w:pPr>
        <w:numPr>
          <w:ilvl w:val="0"/>
          <w:numId w:val="26"/>
        </w:numPr>
      </w:pPr>
      <w:r w:rsidRPr="00FE6B9C">
        <w:rPr>
          <w:b/>
          <w:bCs/>
        </w:rPr>
        <w:t>Students and Sections</w:t>
      </w:r>
      <w:r w:rsidRPr="00FE6B9C">
        <w:t xml:space="preserve">: The </w:t>
      </w:r>
      <w:r w:rsidRPr="00FE6B9C">
        <w:rPr>
          <w:b/>
          <w:bCs/>
        </w:rPr>
        <w:t>Students</w:t>
      </w:r>
      <w:r w:rsidRPr="00FE6B9C">
        <w:t xml:space="preserve"> table is linked to the </w:t>
      </w:r>
      <w:r w:rsidRPr="00FE6B9C">
        <w:rPr>
          <w:b/>
          <w:bCs/>
        </w:rPr>
        <w:t>Sections</w:t>
      </w:r>
      <w:r w:rsidRPr="00FE6B9C">
        <w:t xml:space="preserve"> table via the </w:t>
      </w:r>
      <w:proofErr w:type="spellStart"/>
      <w:r w:rsidRPr="00FE6B9C">
        <w:t>SectionId</w:t>
      </w:r>
      <w:proofErr w:type="spellEnd"/>
      <w:r w:rsidRPr="00FE6B9C">
        <w:t xml:space="preserve"> column. Each student is assigned to a specific section in a class.</w:t>
      </w:r>
    </w:p>
    <w:p w14:paraId="7380F386" w14:textId="77777777" w:rsidR="00C210E4" w:rsidRPr="00FE6B9C" w:rsidRDefault="00C210E4" w:rsidP="00C210E4">
      <w:pPr>
        <w:numPr>
          <w:ilvl w:val="0"/>
          <w:numId w:val="26"/>
        </w:numPr>
      </w:pPr>
      <w:r w:rsidRPr="00FE6B9C">
        <w:rPr>
          <w:b/>
          <w:bCs/>
        </w:rPr>
        <w:t>Students and Users</w:t>
      </w:r>
      <w:r w:rsidRPr="00FE6B9C">
        <w:t xml:space="preserve">: The </w:t>
      </w:r>
      <w:r w:rsidRPr="00FE6B9C">
        <w:rPr>
          <w:b/>
          <w:bCs/>
        </w:rPr>
        <w:t>Students</w:t>
      </w:r>
      <w:r w:rsidRPr="00FE6B9C">
        <w:t xml:space="preserve"> table can reference the </w:t>
      </w:r>
      <w:r w:rsidRPr="00FE6B9C">
        <w:rPr>
          <w:b/>
          <w:bCs/>
        </w:rPr>
        <w:t>Users</w:t>
      </w:r>
      <w:r w:rsidRPr="00FE6B9C">
        <w:t xml:space="preserve"> table through the </w:t>
      </w:r>
      <w:proofErr w:type="spellStart"/>
      <w:r w:rsidRPr="00FE6B9C">
        <w:t>UserId</w:t>
      </w:r>
      <w:proofErr w:type="spellEnd"/>
      <w:r w:rsidRPr="00FE6B9C">
        <w:t xml:space="preserve"> foreign key. This allows students to be associated with user accounts for login and authentication.</w:t>
      </w:r>
    </w:p>
    <w:p w14:paraId="350B422F" w14:textId="77777777" w:rsidR="00C210E4" w:rsidRPr="00FE6B9C" w:rsidRDefault="00C210E4" w:rsidP="00C210E4">
      <w:r w:rsidRPr="00FE6B9C">
        <w:pict w14:anchorId="54CC6A07">
          <v:rect id="_x0000_i1027" style="width:0;height:1.5pt" o:hralign="center" o:hrstd="t" o:hr="t" fillcolor="#a0a0a0" stroked="f"/>
        </w:pict>
      </w:r>
    </w:p>
    <w:p w14:paraId="0BF6CB23" w14:textId="77777777" w:rsidR="00C210E4" w:rsidRPr="00FE6B9C" w:rsidRDefault="00C210E4" w:rsidP="00C210E4">
      <w:pPr>
        <w:rPr>
          <w:b/>
          <w:bCs/>
        </w:rPr>
      </w:pPr>
      <w:r w:rsidRPr="00FE6B9C">
        <w:rPr>
          <w:b/>
          <w:bCs/>
        </w:rPr>
        <w:t>5. Database Integrity</w:t>
      </w:r>
    </w:p>
    <w:p w14:paraId="15DBAAD3" w14:textId="77777777" w:rsidR="00C210E4" w:rsidRPr="00FE6B9C" w:rsidRDefault="00C210E4" w:rsidP="00C210E4">
      <w:pPr>
        <w:rPr>
          <w:b/>
          <w:bCs/>
        </w:rPr>
      </w:pPr>
      <w:r w:rsidRPr="00FE6B9C">
        <w:rPr>
          <w:b/>
          <w:bCs/>
        </w:rPr>
        <w:t>5.1. Primary Keys</w:t>
      </w:r>
    </w:p>
    <w:p w14:paraId="27352178" w14:textId="77777777" w:rsidR="00C210E4" w:rsidRPr="00FE6B9C" w:rsidRDefault="00C210E4" w:rsidP="00C210E4">
      <w:r w:rsidRPr="00FE6B9C">
        <w:t>Each table has a primary key on the Id column. This ensures that each record in the table is unique and easily identifiable.</w:t>
      </w:r>
    </w:p>
    <w:p w14:paraId="3C51B0A4" w14:textId="77777777" w:rsidR="00C210E4" w:rsidRPr="00FE6B9C" w:rsidRDefault="00C210E4" w:rsidP="00C210E4">
      <w:pPr>
        <w:rPr>
          <w:b/>
          <w:bCs/>
        </w:rPr>
      </w:pPr>
      <w:r w:rsidRPr="00FE6B9C">
        <w:rPr>
          <w:b/>
          <w:bCs/>
        </w:rPr>
        <w:t>5.2. Foreign Keys</w:t>
      </w:r>
    </w:p>
    <w:p w14:paraId="24F25853" w14:textId="77777777" w:rsidR="00C210E4" w:rsidRPr="00FE6B9C" w:rsidRDefault="00C210E4" w:rsidP="00C210E4">
      <w:r w:rsidRPr="00FE6B9C">
        <w:t>Foreign keys are used to establish relationships between the tables:</w:t>
      </w:r>
    </w:p>
    <w:p w14:paraId="00332C57" w14:textId="77777777" w:rsidR="00C210E4" w:rsidRPr="00FE6B9C" w:rsidRDefault="00C210E4" w:rsidP="00C210E4">
      <w:pPr>
        <w:numPr>
          <w:ilvl w:val="0"/>
          <w:numId w:val="27"/>
        </w:numPr>
      </w:pPr>
      <w:r w:rsidRPr="00FE6B9C">
        <w:t xml:space="preserve">The </w:t>
      </w:r>
      <w:r w:rsidRPr="00FE6B9C">
        <w:rPr>
          <w:b/>
          <w:bCs/>
        </w:rPr>
        <w:t>Sections</w:t>
      </w:r>
      <w:r w:rsidRPr="00FE6B9C">
        <w:t xml:space="preserve"> table’s </w:t>
      </w:r>
      <w:proofErr w:type="spellStart"/>
      <w:r w:rsidRPr="00FE6B9C">
        <w:t>ClassId</w:t>
      </w:r>
      <w:proofErr w:type="spellEnd"/>
      <w:r w:rsidRPr="00FE6B9C">
        <w:t xml:space="preserve"> references the </w:t>
      </w:r>
      <w:r w:rsidRPr="00FE6B9C">
        <w:rPr>
          <w:b/>
          <w:bCs/>
        </w:rPr>
        <w:t>Classes</w:t>
      </w:r>
      <w:r w:rsidRPr="00FE6B9C">
        <w:t xml:space="preserve"> table.</w:t>
      </w:r>
    </w:p>
    <w:p w14:paraId="4638C452" w14:textId="77777777" w:rsidR="00C210E4" w:rsidRPr="00FE6B9C" w:rsidRDefault="00C210E4" w:rsidP="00C210E4">
      <w:pPr>
        <w:numPr>
          <w:ilvl w:val="0"/>
          <w:numId w:val="27"/>
        </w:numPr>
      </w:pPr>
      <w:r w:rsidRPr="00FE6B9C">
        <w:t xml:space="preserve">The </w:t>
      </w:r>
      <w:r w:rsidRPr="00FE6B9C">
        <w:rPr>
          <w:b/>
          <w:bCs/>
        </w:rPr>
        <w:t>Users</w:t>
      </w:r>
      <w:r w:rsidRPr="00FE6B9C">
        <w:t xml:space="preserve"> table’s </w:t>
      </w:r>
      <w:proofErr w:type="spellStart"/>
      <w:r w:rsidRPr="00FE6B9C">
        <w:t>RoleId</w:t>
      </w:r>
      <w:proofErr w:type="spellEnd"/>
      <w:r w:rsidRPr="00FE6B9C">
        <w:t xml:space="preserve"> references the </w:t>
      </w:r>
      <w:r w:rsidRPr="00FE6B9C">
        <w:rPr>
          <w:b/>
          <w:bCs/>
        </w:rPr>
        <w:t>Roles</w:t>
      </w:r>
      <w:r w:rsidRPr="00FE6B9C">
        <w:t xml:space="preserve"> table.</w:t>
      </w:r>
    </w:p>
    <w:p w14:paraId="0AD058E8" w14:textId="77777777" w:rsidR="00C210E4" w:rsidRPr="00FE6B9C" w:rsidRDefault="00C210E4" w:rsidP="00C210E4">
      <w:pPr>
        <w:numPr>
          <w:ilvl w:val="0"/>
          <w:numId w:val="27"/>
        </w:numPr>
      </w:pPr>
      <w:r w:rsidRPr="00FE6B9C">
        <w:t xml:space="preserve">The </w:t>
      </w:r>
      <w:proofErr w:type="gramStart"/>
      <w:r w:rsidRPr="00FE6B9C">
        <w:rPr>
          <w:b/>
          <w:bCs/>
        </w:rPr>
        <w:t>Students</w:t>
      </w:r>
      <w:proofErr w:type="gramEnd"/>
      <w:r w:rsidRPr="00FE6B9C">
        <w:t xml:space="preserve"> table’s </w:t>
      </w:r>
      <w:proofErr w:type="spellStart"/>
      <w:r w:rsidRPr="00FE6B9C">
        <w:t>ClassId</w:t>
      </w:r>
      <w:proofErr w:type="spellEnd"/>
      <w:r w:rsidRPr="00FE6B9C">
        <w:t xml:space="preserve">, </w:t>
      </w:r>
      <w:proofErr w:type="spellStart"/>
      <w:r w:rsidRPr="00FE6B9C">
        <w:t>SectionId</w:t>
      </w:r>
      <w:proofErr w:type="spellEnd"/>
      <w:r w:rsidRPr="00FE6B9C">
        <w:t xml:space="preserve">, and </w:t>
      </w:r>
      <w:proofErr w:type="spellStart"/>
      <w:r w:rsidRPr="00FE6B9C">
        <w:t>UserId</w:t>
      </w:r>
      <w:proofErr w:type="spellEnd"/>
      <w:r w:rsidRPr="00FE6B9C">
        <w:t xml:space="preserve"> create relationships with the </w:t>
      </w:r>
      <w:r w:rsidRPr="00FE6B9C">
        <w:rPr>
          <w:b/>
          <w:bCs/>
        </w:rPr>
        <w:t>Classes</w:t>
      </w:r>
      <w:r w:rsidRPr="00FE6B9C">
        <w:t xml:space="preserve">, </w:t>
      </w:r>
      <w:r w:rsidRPr="00FE6B9C">
        <w:rPr>
          <w:b/>
          <w:bCs/>
        </w:rPr>
        <w:t>Sections</w:t>
      </w:r>
      <w:r w:rsidRPr="00FE6B9C">
        <w:t xml:space="preserve">, and </w:t>
      </w:r>
      <w:r w:rsidRPr="00FE6B9C">
        <w:rPr>
          <w:b/>
          <w:bCs/>
        </w:rPr>
        <w:t>Users</w:t>
      </w:r>
      <w:r w:rsidRPr="00FE6B9C">
        <w:t xml:space="preserve"> tables respectively.</w:t>
      </w:r>
    </w:p>
    <w:p w14:paraId="75EF7958" w14:textId="77777777" w:rsidR="00C210E4" w:rsidRPr="00FE6B9C" w:rsidRDefault="00C210E4" w:rsidP="00C210E4">
      <w:r w:rsidRPr="00FE6B9C">
        <w:t>These foreign key constraints maintain referential integrity, ensuring that relationships between entities are consistently represented.</w:t>
      </w:r>
    </w:p>
    <w:p w14:paraId="7F0F2697" w14:textId="77777777" w:rsidR="00C210E4" w:rsidRPr="00FE6B9C" w:rsidRDefault="00C210E4" w:rsidP="00C210E4">
      <w:pPr>
        <w:rPr>
          <w:b/>
          <w:bCs/>
        </w:rPr>
      </w:pPr>
      <w:r w:rsidRPr="00FE6B9C">
        <w:rPr>
          <w:b/>
          <w:bCs/>
        </w:rPr>
        <w:t>5.3. Indexing</w:t>
      </w:r>
    </w:p>
    <w:p w14:paraId="0348785A" w14:textId="77777777" w:rsidR="00C210E4" w:rsidRPr="00FE6B9C" w:rsidRDefault="00C210E4" w:rsidP="00C210E4">
      <w:r w:rsidRPr="00FE6B9C">
        <w:lastRenderedPageBreak/>
        <w:t>Indexes are created on the foreign key columns (</w:t>
      </w:r>
      <w:proofErr w:type="spellStart"/>
      <w:r w:rsidRPr="00FE6B9C">
        <w:t>ClassId</w:t>
      </w:r>
      <w:proofErr w:type="spellEnd"/>
      <w:r w:rsidRPr="00FE6B9C">
        <w:t xml:space="preserve"> in </w:t>
      </w:r>
      <w:r w:rsidRPr="00FE6B9C">
        <w:rPr>
          <w:b/>
          <w:bCs/>
        </w:rPr>
        <w:t>Sections</w:t>
      </w:r>
      <w:r w:rsidRPr="00FE6B9C">
        <w:t xml:space="preserve"> and </w:t>
      </w:r>
      <w:proofErr w:type="spellStart"/>
      <w:r w:rsidRPr="00FE6B9C">
        <w:t>RoleId</w:t>
      </w:r>
      <w:proofErr w:type="spellEnd"/>
      <w:r w:rsidRPr="00FE6B9C">
        <w:t xml:space="preserve"> in </w:t>
      </w:r>
      <w:r w:rsidRPr="00FE6B9C">
        <w:rPr>
          <w:b/>
          <w:bCs/>
        </w:rPr>
        <w:t>Users</w:t>
      </w:r>
      <w:r w:rsidRPr="00FE6B9C">
        <w:t>) to optimize query performance.</w:t>
      </w:r>
    </w:p>
    <w:p w14:paraId="0E3DD42A" w14:textId="77777777" w:rsidR="00C210E4" w:rsidRPr="00FE6B9C" w:rsidRDefault="00C210E4" w:rsidP="00C210E4">
      <w:r w:rsidRPr="00FE6B9C">
        <w:pict w14:anchorId="410C6E4D">
          <v:rect id="_x0000_i1028" style="width:0;height:1.5pt" o:hralign="center" o:hrstd="t" o:hr="t" fillcolor="#a0a0a0" stroked="f"/>
        </w:pict>
      </w:r>
    </w:p>
    <w:p w14:paraId="7500FCF7" w14:textId="77777777" w:rsidR="00C210E4" w:rsidRPr="00FE6B9C" w:rsidRDefault="00C210E4" w:rsidP="00C210E4">
      <w:pPr>
        <w:rPr>
          <w:b/>
          <w:bCs/>
        </w:rPr>
      </w:pPr>
      <w:r w:rsidRPr="00FE6B9C">
        <w:rPr>
          <w:b/>
          <w:bCs/>
        </w:rPr>
        <w:t>6. Features of the School Management System</w:t>
      </w:r>
    </w:p>
    <w:p w14:paraId="41F578EE" w14:textId="77777777" w:rsidR="00C210E4" w:rsidRPr="00FE6B9C" w:rsidRDefault="00C210E4" w:rsidP="00C210E4">
      <w:pPr>
        <w:rPr>
          <w:b/>
          <w:bCs/>
        </w:rPr>
      </w:pPr>
      <w:r w:rsidRPr="00FE6B9C">
        <w:rPr>
          <w:b/>
          <w:bCs/>
        </w:rPr>
        <w:t>6.1. Role-based Access Control (RBAC)</w:t>
      </w:r>
    </w:p>
    <w:p w14:paraId="012D1D34" w14:textId="77777777" w:rsidR="00C210E4" w:rsidRPr="00FE6B9C" w:rsidRDefault="00C210E4" w:rsidP="00C210E4">
      <w:r w:rsidRPr="00FE6B9C">
        <w:t xml:space="preserve">Users in the system can have different roles (Admin, Teacher, Student), and each role may have different permissions. The </w:t>
      </w:r>
      <w:r w:rsidRPr="00FE6B9C">
        <w:rPr>
          <w:b/>
          <w:bCs/>
        </w:rPr>
        <w:t>Roles</w:t>
      </w:r>
      <w:r w:rsidRPr="00FE6B9C">
        <w:t xml:space="preserve"> table manages the assignment of roles to users.</w:t>
      </w:r>
    </w:p>
    <w:p w14:paraId="3AC60618" w14:textId="77777777" w:rsidR="00C210E4" w:rsidRPr="00FE6B9C" w:rsidRDefault="00C210E4" w:rsidP="00C210E4">
      <w:pPr>
        <w:rPr>
          <w:b/>
          <w:bCs/>
        </w:rPr>
      </w:pPr>
      <w:r w:rsidRPr="00FE6B9C">
        <w:rPr>
          <w:b/>
          <w:bCs/>
        </w:rPr>
        <w:t>6.2. Class and Section Management</w:t>
      </w:r>
    </w:p>
    <w:p w14:paraId="59E49505" w14:textId="77777777" w:rsidR="00C210E4" w:rsidRPr="00FE6B9C" w:rsidRDefault="00C210E4" w:rsidP="00C210E4">
      <w:r w:rsidRPr="00FE6B9C">
        <w:t xml:space="preserve">The system allows administrators to create classes and assign students to sections. This is managed through the </w:t>
      </w:r>
      <w:r w:rsidRPr="00FE6B9C">
        <w:rPr>
          <w:b/>
          <w:bCs/>
        </w:rPr>
        <w:t>Classes</w:t>
      </w:r>
      <w:r w:rsidRPr="00FE6B9C">
        <w:t xml:space="preserve"> and </w:t>
      </w:r>
      <w:r w:rsidRPr="00FE6B9C">
        <w:rPr>
          <w:b/>
          <w:bCs/>
        </w:rPr>
        <w:t>Sections</w:t>
      </w:r>
      <w:r w:rsidRPr="00FE6B9C">
        <w:t xml:space="preserve"> tables.</w:t>
      </w:r>
    </w:p>
    <w:p w14:paraId="3135BF01" w14:textId="77777777" w:rsidR="00C210E4" w:rsidRPr="00FE6B9C" w:rsidRDefault="00C210E4" w:rsidP="00C210E4">
      <w:pPr>
        <w:rPr>
          <w:b/>
          <w:bCs/>
        </w:rPr>
      </w:pPr>
      <w:r w:rsidRPr="00FE6B9C">
        <w:rPr>
          <w:b/>
          <w:bCs/>
        </w:rPr>
        <w:t>6.3. Student Management</w:t>
      </w:r>
    </w:p>
    <w:p w14:paraId="75ED4933" w14:textId="77777777" w:rsidR="00C210E4" w:rsidRPr="00FE6B9C" w:rsidRDefault="00C210E4" w:rsidP="00C210E4">
      <w:r w:rsidRPr="00FE6B9C">
        <w:t xml:space="preserve">Students can be assigned to specific classes and sections, and their details are stored in the </w:t>
      </w:r>
      <w:proofErr w:type="gramStart"/>
      <w:r w:rsidRPr="00FE6B9C">
        <w:rPr>
          <w:b/>
          <w:bCs/>
        </w:rPr>
        <w:t>Students</w:t>
      </w:r>
      <w:proofErr w:type="gramEnd"/>
      <w:r w:rsidRPr="00FE6B9C">
        <w:t xml:space="preserve"> table.</w:t>
      </w:r>
    </w:p>
    <w:p w14:paraId="2B1E2071" w14:textId="77777777" w:rsidR="00C210E4" w:rsidRPr="00FE6B9C" w:rsidRDefault="00C210E4" w:rsidP="00C210E4">
      <w:pPr>
        <w:rPr>
          <w:b/>
          <w:bCs/>
        </w:rPr>
      </w:pPr>
      <w:r w:rsidRPr="00FE6B9C">
        <w:rPr>
          <w:b/>
          <w:bCs/>
        </w:rPr>
        <w:t>6.4. User Management</w:t>
      </w:r>
    </w:p>
    <w:p w14:paraId="3DCF4CB8" w14:textId="77777777" w:rsidR="00C210E4" w:rsidRPr="00FE6B9C" w:rsidRDefault="00C210E4" w:rsidP="00C210E4">
      <w:r w:rsidRPr="00FE6B9C">
        <w:t xml:space="preserve">Administrators can create, update, and delete user accounts (teachers, students, etc.) through the </w:t>
      </w:r>
      <w:r w:rsidRPr="00FE6B9C">
        <w:rPr>
          <w:b/>
          <w:bCs/>
        </w:rPr>
        <w:t>Users</w:t>
      </w:r>
      <w:r w:rsidRPr="00FE6B9C">
        <w:t xml:space="preserve"> table. Temporary passwords can be assigned for password recovery.</w:t>
      </w:r>
    </w:p>
    <w:p w14:paraId="54BEF520" w14:textId="77777777" w:rsidR="00C210E4" w:rsidRPr="00FE6B9C" w:rsidRDefault="00C210E4" w:rsidP="00C210E4">
      <w:r w:rsidRPr="00FE6B9C">
        <w:pict w14:anchorId="14F05F0F">
          <v:rect id="_x0000_i1029" style="width:0;height:1.5pt" o:hralign="center" o:hrstd="t" o:hr="t" fillcolor="#a0a0a0" stroked="f"/>
        </w:pict>
      </w:r>
    </w:p>
    <w:p w14:paraId="3CCEB500" w14:textId="77777777" w:rsidR="00C210E4" w:rsidRPr="00FE6B9C" w:rsidRDefault="00C210E4" w:rsidP="00C210E4">
      <w:pPr>
        <w:rPr>
          <w:b/>
          <w:bCs/>
        </w:rPr>
      </w:pPr>
      <w:r w:rsidRPr="00FE6B9C">
        <w:rPr>
          <w:b/>
          <w:bCs/>
        </w:rPr>
        <w:t>7. Conclusion</w:t>
      </w:r>
    </w:p>
    <w:p w14:paraId="61029BD0" w14:textId="77777777" w:rsidR="00C210E4" w:rsidRPr="00FE6B9C" w:rsidRDefault="00C210E4" w:rsidP="00C210E4">
      <w:r w:rsidRPr="00FE6B9C">
        <w:t xml:space="preserve">The </w:t>
      </w:r>
      <w:r w:rsidRPr="00FE6B9C">
        <w:rPr>
          <w:b/>
          <w:bCs/>
        </w:rPr>
        <w:t>School Management System</w:t>
      </w:r>
      <w:r w:rsidRPr="00FE6B9C">
        <w:t xml:space="preserve"> database is designed to facilitate smooth and organized management of school data. With a clear structure for classes, sections, roles, users, and students, the system ensures that each part of the school’s operations is linked and can be efficiently managed.</w:t>
      </w:r>
    </w:p>
    <w:p w14:paraId="3C205A19" w14:textId="77777777" w:rsidR="00C210E4" w:rsidRPr="00FE6B9C" w:rsidRDefault="00C210E4" w:rsidP="00C210E4">
      <w:r w:rsidRPr="00FE6B9C">
        <w:t>This relational database, backed by SQL Server, ensures data integrity and scalability, supporting the system's future growth.</w:t>
      </w:r>
    </w:p>
    <w:p w14:paraId="402D3B43" w14:textId="77777777" w:rsidR="00C210E4" w:rsidRPr="00FE6B9C" w:rsidRDefault="00C210E4" w:rsidP="00C210E4"/>
    <w:p w14:paraId="5154AE46" w14:textId="79A95FF3" w:rsidR="009F5E2B" w:rsidRPr="00C210E4" w:rsidRDefault="009F5E2B" w:rsidP="00C210E4"/>
    <w:sectPr w:rsidR="009F5E2B" w:rsidRPr="00C210E4">
      <w:footerReference w:type="default" r:id="rId7"/>
      <w:footerReference w:type="firs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907EE" w14:textId="77777777" w:rsidR="00C64BF4" w:rsidRDefault="00C64BF4">
      <w:pPr>
        <w:spacing w:after="0" w:line="240" w:lineRule="auto"/>
      </w:pPr>
      <w:r>
        <w:separator/>
      </w:r>
    </w:p>
    <w:p w14:paraId="65D1E962" w14:textId="77777777" w:rsidR="00C64BF4" w:rsidRDefault="00C64BF4"/>
  </w:endnote>
  <w:endnote w:type="continuationSeparator" w:id="0">
    <w:p w14:paraId="51541CA8" w14:textId="77777777" w:rsidR="00C64BF4" w:rsidRDefault="00C64BF4">
      <w:pPr>
        <w:spacing w:after="0" w:line="240" w:lineRule="auto"/>
      </w:pPr>
      <w:r>
        <w:continuationSeparator/>
      </w:r>
    </w:p>
    <w:p w14:paraId="22DC2982" w14:textId="77777777" w:rsidR="00C64BF4" w:rsidRDefault="00C64B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171722"/>
      <w:docPartObj>
        <w:docPartGallery w:val="Page Numbers (Bottom of Page)"/>
        <w:docPartUnique/>
      </w:docPartObj>
    </w:sdtPr>
    <w:sdtEndPr>
      <w:rPr>
        <w:noProof/>
      </w:rPr>
    </w:sdtEndPr>
    <w:sdtContent>
      <w:p w14:paraId="0E4ABC00" w14:textId="77777777" w:rsidR="00D4304F" w:rsidRDefault="00D651B9">
        <w:pPr>
          <w:pStyle w:val="Footer"/>
        </w:pPr>
        <w:r>
          <w:fldChar w:fldCharType="begin"/>
        </w:r>
        <w:r>
          <w:instrText xml:space="preserve"> PAGE   \* MERGEFORMAT </w:instrText>
        </w:r>
        <w:r>
          <w:fldChar w:fldCharType="separate"/>
        </w:r>
        <w:r w:rsidR="009F5E2B">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AE353" w14:textId="5E2D978E" w:rsidR="00D4304F" w:rsidRDefault="00C210E4">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F90FA3" w14:textId="77777777" w:rsidR="00C64BF4" w:rsidRDefault="00C64BF4">
      <w:pPr>
        <w:spacing w:after="0" w:line="240" w:lineRule="auto"/>
      </w:pPr>
      <w:r>
        <w:separator/>
      </w:r>
    </w:p>
    <w:p w14:paraId="53D9A945" w14:textId="77777777" w:rsidR="00C64BF4" w:rsidRDefault="00C64BF4"/>
  </w:footnote>
  <w:footnote w:type="continuationSeparator" w:id="0">
    <w:p w14:paraId="02F9505D" w14:textId="77777777" w:rsidR="00C64BF4" w:rsidRDefault="00C64BF4">
      <w:pPr>
        <w:spacing w:after="0" w:line="240" w:lineRule="auto"/>
      </w:pPr>
      <w:r>
        <w:continuationSeparator/>
      </w:r>
    </w:p>
    <w:p w14:paraId="318CA075" w14:textId="77777777" w:rsidR="00C64BF4" w:rsidRDefault="00C64BF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32075"/>
    <w:multiLevelType w:val="multilevel"/>
    <w:tmpl w:val="A766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29522A"/>
    <w:multiLevelType w:val="multilevel"/>
    <w:tmpl w:val="9842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4839B0"/>
    <w:multiLevelType w:val="multilevel"/>
    <w:tmpl w:val="9A44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D978BD"/>
    <w:multiLevelType w:val="multilevel"/>
    <w:tmpl w:val="99F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3716FD"/>
    <w:multiLevelType w:val="multilevel"/>
    <w:tmpl w:val="5240C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CE423B"/>
    <w:multiLevelType w:val="multilevel"/>
    <w:tmpl w:val="3CC6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C67EA2"/>
    <w:multiLevelType w:val="multilevel"/>
    <w:tmpl w:val="C804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87194284">
    <w:abstractNumId w:val="9"/>
  </w:num>
  <w:num w:numId="2" w16cid:durableId="248125251">
    <w:abstractNumId w:val="16"/>
  </w:num>
  <w:num w:numId="3" w16cid:durableId="431508492">
    <w:abstractNumId w:val="8"/>
  </w:num>
  <w:num w:numId="4" w16cid:durableId="388769556">
    <w:abstractNumId w:val="20"/>
  </w:num>
  <w:num w:numId="5" w16cid:durableId="1754011388">
    <w:abstractNumId w:val="17"/>
  </w:num>
  <w:num w:numId="6" w16cid:durableId="385491805">
    <w:abstractNumId w:val="21"/>
  </w:num>
  <w:num w:numId="7" w16cid:durableId="728264627">
    <w:abstractNumId w:val="11"/>
  </w:num>
  <w:num w:numId="8" w16cid:durableId="927036986">
    <w:abstractNumId w:val="25"/>
  </w:num>
  <w:num w:numId="9" w16cid:durableId="960846295">
    <w:abstractNumId w:val="12"/>
  </w:num>
  <w:num w:numId="10" w16cid:durableId="1093862400">
    <w:abstractNumId w:val="14"/>
  </w:num>
  <w:num w:numId="11" w16cid:durableId="1009529573">
    <w:abstractNumId w:val="13"/>
  </w:num>
  <w:num w:numId="12" w16cid:durableId="1975866643">
    <w:abstractNumId w:val="7"/>
  </w:num>
  <w:num w:numId="13" w16cid:durableId="1042945084">
    <w:abstractNumId w:val="6"/>
  </w:num>
  <w:num w:numId="14" w16cid:durableId="928005656">
    <w:abstractNumId w:val="5"/>
  </w:num>
  <w:num w:numId="15" w16cid:durableId="400687446">
    <w:abstractNumId w:val="4"/>
  </w:num>
  <w:num w:numId="16" w16cid:durableId="96872955">
    <w:abstractNumId w:val="3"/>
  </w:num>
  <w:num w:numId="17" w16cid:durableId="1782995846">
    <w:abstractNumId w:val="2"/>
  </w:num>
  <w:num w:numId="18" w16cid:durableId="402530435">
    <w:abstractNumId w:val="1"/>
  </w:num>
  <w:num w:numId="19" w16cid:durableId="306012508">
    <w:abstractNumId w:val="0"/>
  </w:num>
  <w:num w:numId="20" w16cid:durableId="460534679">
    <w:abstractNumId w:val="25"/>
  </w:num>
  <w:num w:numId="21" w16cid:durableId="1322075856">
    <w:abstractNumId w:val="10"/>
  </w:num>
  <w:num w:numId="22" w16cid:durableId="1890140475">
    <w:abstractNumId w:val="24"/>
  </w:num>
  <w:num w:numId="23" w16cid:durableId="284233816">
    <w:abstractNumId w:val="22"/>
  </w:num>
  <w:num w:numId="24" w16cid:durableId="1725716244">
    <w:abstractNumId w:val="15"/>
  </w:num>
  <w:num w:numId="25" w16cid:durableId="1854344540">
    <w:abstractNumId w:val="23"/>
  </w:num>
  <w:num w:numId="26" w16cid:durableId="5450685">
    <w:abstractNumId w:val="19"/>
  </w:num>
  <w:num w:numId="27" w16cid:durableId="4479662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E4"/>
    <w:rsid w:val="0000795A"/>
    <w:rsid w:val="001259BD"/>
    <w:rsid w:val="00227DF5"/>
    <w:rsid w:val="002D22E0"/>
    <w:rsid w:val="003008EC"/>
    <w:rsid w:val="003112E5"/>
    <w:rsid w:val="0075279C"/>
    <w:rsid w:val="009F5E2B"/>
    <w:rsid w:val="00B71C13"/>
    <w:rsid w:val="00B95FBE"/>
    <w:rsid w:val="00C210E4"/>
    <w:rsid w:val="00C52FC2"/>
    <w:rsid w:val="00C64BF4"/>
    <w:rsid w:val="00D4304F"/>
    <w:rsid w:val="00D651B9"/>
    <w:rsid w:val="00E53907"/>
    <w:rsid w:val="00EC0F68"/>
    <w:rsid w:val="00EC5313"/>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514289"/>
  <w15:chartTrackingRefBased/>
  <w15:docId w15:val="{8AB70D3C-6C10-4C62-9B73-7A2675EC5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0E4"/>
    <w:pPr>
      <w:spacing w:before="0" w:after="160" w:line="259" w:lineRule="auto"/>
    </w:pPr>
    <w:rPr>
      <w:color w:val="auto"/>
      <w:kern w:val="2"/>
      <w:sz w:val="22"/>
      <w:szCs w:val="22"/>
      <w:lang w:eastAsia="en-US"/>
      <w14:ligatures w14:val="standardContextual"/>
    </w:rPr>
  </w:style>
  <w:style w:type="paragraph" w:styleId="Heading1">
    <w:name w:val="heading 1"/>
    <w:basedOn w:val="Normal"/>
    <w:link w:val="Heading1Ch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link w:val="Heading2Ch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C52FC2"/>
    <w:pPr>
      <w:spacing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leChar">
    <w:name w:val="Title Char"/>
    <w:basedOn w:val="DefaultParagraphFont"/>
    <w:link w:val="Titl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after="720" w:line="240" w:lineRule="auto"/>
      <w:contextualSpacing/>
    </w:pPr>
    <w:rPr>
      <w:rFonts w:eastAsiaTheme="minorEastAsia"/>
      <w:caps/>
      <w:sz w:val="40"/>
    </w:rPr>
  </w:style>
  <w:style w:type="character" w:customStyle="1" w:styleId="Heading1Char">
    <w:name w:val="Heading 1 Char"/>
    <w:basedOn w:val="DefaultParagraphFont"/>
    <w:link w:val="Heading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EC5313"/>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sid w:val="00C52FC2"/>
    <w:rPr>
      <w:i/>
      <w:iCs/>
      <w:color w:val="8A4203" w:themeColor="accent2" w:themeShade="80"/>
    </w:rPr>
  </w:style>
  <w:style w:type="character" w:styleId="IntenseEmphasis">
    <w:name w:val="Intense Emphasis"/>
    <w:basedOn w:val="DefaultParagraphFont"/>
    <w:uiPriority w:val="21"/>
    <w:semiHidden/>
    <w:unhideWhenUsed/>
    <w:qFormat/>
    <w:rsid w:val="00C52FC2"/>
    <w:rPr>
      <w:b/>
      <w:i/>
      <w:iCs/>
      <w:color w:val="8A4203" w:themeColor="accent2" w:themeShade="80"/>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rsid w:val="00FB431B"/>
    <w:pPr>
      <w:spacing w:after="200" w:line="240" w:lineRule="auto"/>
    </w:pPr>
    <w:rPr>
      <w:i/>
      <w:iCs/>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sid w:val="00EC0F68"/>
    <w:rPr>
      <w:color w:val="595959" w:themeColor="text1" w:themeTint="A6"/>
    </w:rPr>
  </w:style>
  <w:style w:type="paragraph" w:styleId="Footer">
    <w:name w:val="footer"/>
    <w:basedOn w:val="Normal"/>
    <w:link w:val="FooterCh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C52FC2"/>
    <w:rPr>
      <w:rFonts w:asciiTheme="majorHAnsi" w:hAnsiTheme="majorHAnsi"/>
      <w:i/>
      <w:iCs/>
      <w:color w:val="8A4203" w:themeColor="accent2" w:themeShade="80"/>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BalloonText">
    <w:name w:val="Balloon Text"/>
    <w:basedOn w:val="Normal"/>
    <w:link w:val="BalloonTextChar"/>
    <w:uiPriority w:val="99"/>
    <w:semiHidden/>
    <w:unhideWhenUsed/>
    <w:rsid w:val="00FB431B"/>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FB431B"/>
    <w:rPr>
      <w:rFonts w:ascii="Segoe UI" w:hAnsi="Segoe UI" w:cs="Segoe UI"/>
      <w:color w:val="595959" w:themeColor="text1" w:themeTint="A6"/>
      <w:sz w:val="22"/>
      <w:szCs w:val="18"/>
    </w:rPr>
  </w:style>
  <w:style w:type="paragraph" w:styleId="BodyText3">
    <w:name w:val="Body Text 3"/>
    <w:basedOn w:val="Normal"/>
    <w:link w:val="BodyText3Char"/>
    <w:uiPriority w:val="99"/>
    <w:semiHidden/>
    <w:unhideWhenUsed/>
    <w:rsid w:val="00FB431B"/>
    <w:pPr>
      <w:spacing w:after="120"/>
    </w:pPr>
    <w:rPr>
      <w:szCs w:val="16"/>
    </w:rPr>
  </w:style>
  <w:style w:type="character" w:customStyle="1" w:styleId="BodyText3Char">
    <w:name w:val="Body Text 3 Char"/>
    <w:basedOn w:val="DefaultParagraphFont"/>
    <w:link w:val="BodyText3"/>
    <w:uiPriority w:val="99"/>
    <w:semiHidden/>
    <w:rsid w:val="00FB431B"/>
    <w:rPr>
      <w:color w:val="595959" w:themeColor="text1" w:themeTint="A6"/>
      <w:sz w:val="22"/>
      <w:szCs w:val="16"/>
    </w:rPr>
  </w:style>
  <w:style w:type="character" w:styleId="CommentReference">
    <w:name w:val="annotation reference"/>
    <w:basedOn w:val="DefaultParagraphFont"/>
    <w:uiPriority w:val="99"/>
    <w:semiHidden/>
    <w:unhideWhenUsed/>
    <w:rsid w:val="00FB431B"/>
    <w:rPr>
      <w:sz w:val="22"/>
      <w:szCs w:val="16"/>
    </w:rPr>
  </w:style>
  <w:style w:type="paragraph" w:styleId="CommentText">
    <w:name w:val="annotation text"/>
    <w:basedOn w:val="Normal"/>
    <w:link w:val="CommentTextChar"/>
    <w:uiPriority w:val="99"/>
    <w:semiHidden/>
    <w:unhideWhenUsed/>
    <w:rsid w:val="00FB431B"/>
    <w:pPr>
      <w:spacing w:line="240" w:lineRule="auto"/>
    </w:pPr>
    <w:rPr>
      <w:szCs w:val="20"/>
    </w:rPr>
  </w:style>
  <w:style w:type="character" w:customStyle="1" w:styleId="CommentTextChar">
    <w:name w:val="Comment Text Char"/>
    <w:basedOn w:val="DefaultParagraphFont"/>
    <w:link w:val="CommentText"/>
    <w:uiPriority w:val="99"/>
    <w:semiHidden/>
    <w:rsid w:val="00FB431B"/>
    <w:rPr>
      <w:color w:val="595959" w:themeColor="text1" w:themeTint="A6"/>
      <w:sz w:val="22"/>
      <w:szCs w:val="20"/>
    </w:rPr>
  </w:style>
  <w:style w:type="paragraph" w:styleId="CommentSubject">
    <w:name w:val="annotation subject"/>
    <w:basedOn w:val="CommentText"/>
    <w:next w:val="CommentText"/>
    <w:link w:val="CommentSubjectChar"/>
    <w:uiPriority w:val="99"/>
    <w:semiHidden/>
    <w:unhideWhenUsed/>
    <w:rsid w:val="00FB431B"/>
    <w:rPr>
      <w:b/>
      <w:bCs/>
    </w:rPr>
  </w:style>
  <w:style w:type="character" w:customStyle="1" w:styleId="CommentSubjectChar">
    <w:name w:val="Comment Subject Char"/>
    <w:basedOn w:val="CommentTextChar"/>
    <w:link w:val="CommentSubject"/>
    <w:uiPriority w:val="99"/>
    <w:semiHidden/>
    <w:rsid w:val="00FB431B"/>
    <w:rPr>
      <w:b/>
      <w:bCs/>
      <w:color w:val="595959" w:themeColor="text1" w:themeTint="A6"/>
      <w:sz w:val="22"/>
      <w:szCs w:val="20"/>
    </w:rPr>
  </w:style>
  <w:style w:type="paragraph" w:styleId="DocumentMap">
    <w:name w:val="Document Map"/>
    <w:basedOn w:val="Normal"/>
    <w:link w:val="DocumentMapChar"/>
    <w:uiPriority w:val="99"/>
    <w:semiHidden/>
    <w:unhideWhenUsed/>
    <w:rsid w:val="00FB431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FB431B"/>
    <w:rPr>
      <w:rFonts w:ascii="Segoe UI" w:hAnsi="Segoe UI" w:cs="Segoe UI"/>
      <w:color w:val="595959" w:themeColor="text1" w:themeTint="A6"/>
      <w:sz w:val="22"/>
      <w:szCs w:val="16"/>
    </w:rPr>
  </w:style>
  <w:style w:type="paragraph" w:styleId="EndnoteText">
    <w:name w:val="endnote text"/>
    <w:basedOn w:val="Normal"/>
    <w:link w:val="EndnoteTextChar"/>
    <w:uiPriority w:val="99"/>
    <w:semiHidden/>
    <w:unhideWhenUsed/>
    <w:rsid w:val="00FB431B"/>
    <w:pPr>
      <w:spacing w:after="0" w:line="240" w:lineRule="auto"/>
    </w:pPr>
    <w:rPr>
      <w:szCs w:val="20"/>
    </w:rPr>
  </w:style>
  <w:style w:type="character" w:customStyle="1" w:styleId="EndnoteTextChar">
    <w:name w:val="Endnote Text Char"/>
    <w:basedOn w:val="DefaultParagraphFont"/>
    <w:link w:val="EndnoteText"/>
    <w:uiPriority w:val="99"/>
    <w:semiHidden/>
    <w:rsid w:val="00FB431B"/>
    <w:rPr>
      <w:color w:val="595959" w:themeColor="text1" w:themeTint="A6"/>
      <w:sz w:val="22"/>
      <w:szCs w:val="20"/>
    </w:rPr>
  </w:style>
  <w:style w:type="paragraph" w:styleId="EnvelopeReturn">
    <w:name w:val="envelope return"/>
    <w:basedOn w:val="Normal"/>
    <w:uiPriority w:val="99"/>
    <w:semiHidden/>
    <w:unhideWhenUsed/>
    <w:rsid w:val="00FB431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FB431B"/>
    <w:pPr>
      <w:spacing w:after="0" w:line="240" w:lineRule="auto"/>
    </w:pPr>
    <w:rPr>
      <w:szCs w:val="20"/>
    </w:rPr>
  </w:style>
  <w:style w:type="character" w:customStyle="1" w:styleId="FootnoteTextChar">
    <w:name w:val="Footnote Text Char"/>
    <w:basedOn w:val="DefaultParagraphFont"/>
    <w:link w:val="FootnoteText"/>
    <w:uiPriority w:val="99"/>
    <w:semiHidden/>
    <w:rsid w:val="00FB431B"/>
    <w:rPr>
      <w:color w:val="595959" w:themeColor="text1" w:themeTint="A6"/>
      <w:sz w:val="22"/>
      <w:szCs w:val="20"/>
    </w:rPr>
  </w:style>
  <w:style w:type="character" w:styleId="HTMLCode">
    <w:name w:val="HTML Code"/>
    <w:basedOn w:val="DefaultParagraphFont"/>
    <w:uiPriority w:val="99"/>
    <w:semiHidden/>
    <w:unhideWhenUsed/>
    <w:rsid w:val="00FB431B"/>
    <w:rPr>
      <w:rFonts w:ascii="Consolas" w:hAnsi="Consolas"/>
      <w:sz w:val="22"/>
      <w:szCs w:val="20"/>
    </w:rPr>
  </w:style>
  <w:style w:type="character" w:styleId="HTMLKeyboard">
    <w:name w:val="HTML Keyboard"/>
    <w:basedOn w:val="DefaultParagraphFont"/>
    <w:uiPriority w:val="99"/>
    <w:semiHidden/>
    <w:unhideWhenUsed/>
    <w:rsid w:val="00FB431B"/>
    <w:rPr>
      <w:rFonts w:ascii="Consolas" w:hAnsi="Consolas"/>
      <w:sz w:val="22"/>
      <w:szCs w:val="20"/>
    </w:rPr>
  </w:style>
  <w:style w:type="paragraph" w:styleId="HTMLPreformatted">
    <w:name w:val="HTML Preformatted"/>
    <w:basedOn w:val="Normal"/>
    <w:link w:val="HTMLPreformattedChar"/>
    <w:uiPriority w:val="99"/>
    <w:semiHidden/>
    <w:unhideWhenUsed/>
    <w:rsid w:val="00FB431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FB431B"/>
    <w:rPr>
      <w:rFonts w:ascii="Consolas" w:hAnsi="Consolas"/>
      <w:color w:val="595959" w:themeColor="text1" w:themeTint="A6"/>
      <w:sz w:val="22"/>
      <w:szCs w:val="20"/>
    </w:rPr>
  </w:style>
  <w:style w:type="character" w:styleId="HTMLTypewriter">
    <w:name w:val="HTML Typewriter"/>
    <w:basedOn w:val="DefaultParagraphFont"/>
    <w:uiPriority w:val="99"/>
    <w:semiHidden/>
    <w:unhideWhenUsed/>
    <w:rsid w:val="00FB431B"/>
    <w:rPr>
      <w:rFonts w:ascii="Consolas" w:hAnsi="Consolas"/>
      <w:sz w:val="22"/>
      <w:szCs w:val="20"/>
    </w:rPr>
  </w:style>
  <w:style w:type="paragraph" w:styleId="MacroText">
    <w:name w:val="macro"/>
    <w:link w:val="MacroTextCh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MacroTextChar">
    <w:name w:val="Macro Text Char"/>
    <w:basedOn w:val="DefaultParagraphFont"/>
    <w:link w:val="MacroText"/>
    <w:uiPriority w:val="99"/>
    <w:semiHidden/>
    <w:rsid w:val="00FB431B"/>
    <w:rPr>
      <w:rFonts w:ascii="Consolas" w:hAnsi="Consolas"/>
      <w:color w:val="595959" w:themeColor="text1" w:themeTint="A6"/>
      <w:sz w:val="22"/>
      <w:szCs w:val="20"/>
    </w:rPr>
  </w:style>
  <w:style w:type="paragraph" w:styleId="PlainText">
    <w:name w:val="Plain Text"/>
    <w:basedOn w:val="Normal"/>
    <w:link w:val="PlainTextChar"/>
    <w:uiPriority w:val="99"/>
    <w:semiHidden/>
    <w:unhideWhenUsed/>
    <w:rsid w:val="00FB431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FB431B"/>
    <w:rPr>
      <w:rFonts w:ascii="Consolas" w:hAnsi="Consolas"/>
      <w:color w:val="595959" w:themeColor="text1" w:themeTint="A6"/>
      <w:sz w:val="22"/>
      <w:szCs w:val="21"/>
    </w:rPr>
  </w:style>
  <w:style w:type="paragraph" w:styleId="BodyTextIndent3">
    <w:name w:val="Body Text Indent 3"/>
    <w:basedOn w:val="Normal"/>
    <w:link w:val="BodyTextIndent3Char"/>
    <w:uiPriority w:val="99"/>
    <w:semiHidden/>
    <w:unhideWhenUsed/>
    <w:rsid w:val="00EC0F68"/>
    <w:pPr>
      <w:spacing w:after="120"/>
      <w:ind w:left="360"/>
    </w:pPr>
    <w:rPr>
      <w:szCs w:val="16"/>
    </w:rPr>
  </w:style>
  <w:style w:type="character" w:customStyle="1" w:styleId="BodyTextIndent3Char">
    <w:name w:val="Body Text Indent 3 Char"/>
    <w:basedOn w:val="DefaultParagraphFont"/>
    <w:link w:val="BodyTextIndent3"/>
    <w:uiPriority w:val="99"/>
    <w:semiHidden/>
    <w:rsid w:val="00EC0F68"/>
    <w:rPr>
      <w:color w:val="595959" w:themeColor="text1" w:themeTint="A6"/>
      <w:sz w:val="22"/>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usiness%20paper.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paper.dotx</Template>
  <TotalTime>1</TotalTime>
  <Pages>5</Pages>
  <Words>870</Words>
  <Characters>4963</Characters>
  <Application>Microsoft Office Word</Application>
  <DocSecurity>0</DocSecurity>
  <Lines>41</Lines>
  <Paragraphs>11</Paragraphs>
  <ScaleCrop>false</ScaleCrop>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Ahmed</dc:creator>
  <cp:keywords/>
  <dc:description/>
  <cp:lastModifiedBy>Muhammad Ahmed</cp:lastModifiedBy>
  <cp:revision>1</cp:revision>
  <dcterms:created xsi:type="dcterms:W3CDTF">2024-12-31T08:58:00Z</dcterms:created>
  <dcterms:modified xsi:type="dcterms:W3CDTF">2024-12-31T08:59:00Z</dcterms:modified>
</cp:coreProperties>
</file>